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544FC" w14:textId="46C7D77A" w:rsidR="000D3D3F" w:rsidRDefault="000D3D3F" w:rsidP="000D3D3F">
      <w:pPr>
        <w:pStyle w:val="Projec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猫眼电影</w:t>
      </w:r>
      <w:r>
        <w:rPr>
          <w:rFonts w:ascii="Arial" w:hAnsi="Arial" w:hint="eastAsia"/>
        </w:rPr>
        <w:t xml:space="preserve">Web </w:t>
      </w:r>
      <w:r>
        <w:rPr>
          <w:rFonts w:ascii="Arial" w:hAnsi="Arial"/>
        </w:rPr>
        <w:t>GUI</w:t>
      </w:r>
      <w:r>
        <w:rPr>
          <w:rFonts w:ascii="Arial" w:hAnsi="Arial" w:hint="eastAsia"/>
        </w:rPr>
        <w:t>测试</w:t>
      </w:r>
      <w:r>
        <w:rPr>
          <w:rFonts w:ascii="Arial" w:hAnsi="Arial"/>
        </w:rPr>
        <w:fldChar w:fldCharType="end"/>
      </w:r>
    </w:p>
    <w:p w14:paraId="2FD68DA4" w14:textId="77777777"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939BD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550498A1" w14:textId="77777777" w:rsidR="00D90EB8" w:rsidRDefault="00D90EB8"/>
    <w:p w14:paraId="2C604057" w14:textId="25070A2F" w:rsidR="00D90EB8" w:rsidRDefault="00D90EB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</w:t>
      </w:r>
      <w:r w:rsidR="00E00D2C">
        <w:rPr>
          <w:rFonts w:ascii="Arial" w:hAnsi="Arial"/>
          <w:sz w:val="28"/>
        </w:rPr>
        <w:t>.</w:t>
      </w:r>
      <w:r w:rsidR="002F155A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03911A02" w14:textId="77777777" w:rsidR="00D90EB8" w:rsidRDefault="00D90EB8">
      <w:pPr>
        <w:pStyle w:val="a4"/>
        <w:rPr>
          <w:sz w:val="28"/>
        </w:rPr>
      </w:pPr>
    </w:p>
    <w:p w14:paraId="709F6E61" w14:textId="77777777" w:rsidR="00D90EB8" w:rsidRDefault="00D90EB8">
      <w:pPr>
        <w:jc w:val="right"/>
      </w:pPr>
    </w:p>
    <w:p w14:paraId="10FBDFCD" w14:textId="77777777"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9C56C1A" w14:textId="77777777"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14:paraId="639A3186" w14:textId="77777777">
        <w:tc>
          <w:tcPr>
            <w:tcW w:w="2304" w:type="dxa"/>
          </w:tcPr>
          <w:p w14:paraId="15D0F6DE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C9B58D3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EAB56A4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E27B010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 w14:paraId="2A9A1F25" w14:textId="77777777">
        <w:tc>
          <w:tcPr>
            <w:tcW w:w="2304" w:type="dxa"/>
          </w:tcPr>
          <w:p w14:paraId="2D6AC81C" w14:textId="2450E7F9" w:rsidR="00D90EB8" w:rsidRDefault="00F83EA7">
            <w:pPr>
              <w:pStyle w:val="Tabletext"/>
            </w:pPr>
            <w:r>
              <w:rPr>
                <w:rFonts w:ascii="Times New Roman"/>
              </w:rPr>
              <w:t>2019/</w:t>
            </w:r>
            <w:r w:rsidR="003A53A9">
              <w:rPr>
                <w:rFonts w:ascii="Times New Roman"/>
              </w:rPr>
              <w:t>5</w:t>
            </w:r>
            <w:r w:rsidR="00E00D2C">
              <w:rPr>
                <w:rFonts w:ascii="Times New Roman"/>
              </w:rPr>
              <w:t>/</w:t>
            </w:r>
            <w:r w:rsidR="000B3C72">
              <w:rPr>
                <w:rFonts w:ascii="Times New Roman"/>
              </w:rPr>
              <w:t>23</w:t>
            </w:r>
          </w:p>
        </w:tc>
        <w:tc>
          <w:tcPr>
            <w:tcW w:w="1152" w:type="dxa"/>
          </w:tcPr>
          <w:p w14:paraId="748B9942" w14:textId="4F9B2705" w:rsidR="00D90EB8" w:rsidRDefault="00F83EA7">
            <w:pPr>
              <w:pStyle w:val="Tabletext"/>
            </w:pPr>
            <w:r>
              <w:t>V1.</w:t>
            </w:r>
            <w:r w:rsidR="000B3C72">
              <w:t>0</w:t>
            </w:r>
          </w:p>
        </w:tc>
        <w:tc>
          <w:tcPr>
            <w:tcW w:w="3744" w:type="dxa"/>
          </w:tcPr>
          <w:p w14:paraId="2A8376EF" w14:textId="08B8EAA7" w:rsidR="00D90EB8" w:rsidRDefault="000B3C72">
            <w:pPr>
              <w:pStyle w:val="Tabletext"/>
            </w:pPr>
            <w:r>
              <w:rPr>
                <w:rFonts w:ascii="Times New Roman" w:hint="eastAsia"/>
              </w:rPr>
              <w:t>完成对猫眼电影</w:t>
            </w:r>
            <w:r>
              <w:rPr>
                <w:rFonts w:ascii="Times New Roman" w:hint="eastAsia"/>
              </w:rPr>
              <w:t>Web</w:t>
            </w:r>
            <w:r>
              <w:rPr>
                <w:rFonts w:ascii="Times New Roman"/>
              </w:rPr>
              <w:t xml:space="preserve"> GUI</w:t>
            </w:r>
            <w:r>
              <w:rPr>
                <w:rFonts w:ascii="Times New Roman" w:hint="eastAsia"/>
              </w:rPr>
              <w:t>的测试计划</w:t>
            </w:r>
          </w:p>
        </w:tc>
        <w:tc>
          <w:tcPr>
            <w:tcW w:w="2304" w:type="dxa"/>
          </w:tcPr>
          <w:p w14:paraId="10766F57" w14:textId="11B8CB45" w:rsidR="00D90EB8" w:rsidRDefault="002A6B4C">
            <w:pPr>
              <w:pStyle w:val="Tabletext"/>
            </w:pPr>
            <w:proofErr w:type="gramStart"/>
            <w:r>
              <w:rPr>
                <w:rFonts w:hint="eastAsia"/>
              </w:rPr>
              <w:t>侯哲宇</w:t>
            </w:r>
            <w:proofErr w:type="gramEnd"/>
            <w:r w:rsidR="00090C34">
              <w:rPr>
                <w:rFonts w:hint="eastAsia"/>
              </w:rPr>
              <w:t>，张啸，王力帆，</w:t>
            </w:r>
            <w:proofErr w:type="gramStart"/>
            <w:r w:rsidR="00090C34">
              <w:rPr>
                <w:rFonts w:hint="eastAsia"/>
              </w:rPr>
              <w:t>汤志彪</w:t>
            </w:r>
            <w:proofErr w:type="gramEnd"/>
          </w:p>
        </w:tc>
      </w:tr>
      <w:tr w:rsidR="00D90EB8" w14:paraId="69E9A06B" w14:textId="77777777">
        <w:tc>
          <w:tcPr>
            <w:tcW w:w="2304" w:type="dxa"/>
          </w:tcPr>
          <w:p w14:paraId="75A98D4E" w14:textId="1AB661DD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049ED264" w14:textId="2E5C019B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5BF9ECEA" w14:textId="7C74F806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1E02BBC1" w14:textId="61D52ADB" w:rsidR="00D90EB8" w:rsidRDefault="00D90EB8">
            <w:pPr>
              <w:pStyle w:val="Tabletext"/>
            </w:pPr>
          </w:p>
        </w:tc>
      </w:tr>
      <w:tr w:rsidR="00D90EB8" w14:paraId="00000E89" w14:textId="77777777">
        <w:tc>
          <w:tcPr>
            <w:tcW w:w="2304" w:type="dxa"/>
          </w:tcPr>
          <w:p w14:paraId="42BC29BF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479A6E69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0A8A8CD0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0048B2CD" w14:textId="77777777" w:rsidR="00D90EB8" w:rsidRDefault="00D90EB8">
            <w:pPr>
              <w:pStyle w:val="Tabletext"/>
            </w:pPr>
          </w:p>
        </w:tc>
      </w:tr>
      <w:tr w:rsidR="00D90EB8" w14:paraId="1E19552F" w14:textId="77777777">
        <w:tc>
          <w:tcPr>
            <w:tcW w:w="2304" w:type="dxa"/>
          </w:tcPr>
          <w:p w14:paraId="1D3A49C2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602C4ADD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1E40EB23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3B8951F1" w14:textId="77777777" w:rsidR="00D90EB8" w:rsidRDefault="00D90EB8">
            <w:pPr>
              <w:pStyle w:val="Tabletext"/>
            </w:pPr>
          </w:p>
        </w:tc>
      </w:tr>
    </w:tbl>
    <w:p w14:paraId="4CE59C41" w14:textId="77777777" w:rsidR="00D90EB8" w:rsidRDefault="00D90EB8"/>
    <w:p w14:paraId="1FA83B96" w14:textId="77777777"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AC4A3FC" w14:textId="45F294E1" w:rsidR="00F95353" w:rsidRDefault="00D90EB8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F95353">
        <w:rPr>
          <w:noProof/>
        </w:rPr>
        <w:t>1.</w:t>
      </w:r>
      <w:r w:rsidR="00F95353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F95353">
        <w:rPr>
          <w:noProof/>
        </w:rPr>
        <w:t>简介</w:t>
      </w:r>
      <w:r w:rsidR="00F95353">
        <w:rPr>
          <w:noProof/>
        </w:rPr>
        <w:tab/>
      </w:r>
      <w:r w:rsidR="00F95353">
        <w:rPr>
          <w:noProof/>
        </w:rPr>
        <w:fldChar w:fldCharType="begin"/>
      </w:r>
      <w:r w:rsidR="00F95353">
        <w:rPr>
          <w:noProof/>
        </w:rPr>
        <w:instrText xml:space="preserve"> PAGEREF _Toc5997382 \h </w:instrText>
      </w:r>
      <w:r w:rsidR="00F95353">
        <w:rPr>
          <w:noProof/>
        </w:rPr>
      </w:r>
      <w:r w:rsidR="00F95353">
        <w:rPr>
          <w:noProof/>
        </w:rPr>
        <w:fldChar w:fldCharType="separate"/>
      </w:r>
      <w:r w:rsidR="00F95353">
        <w:rPr>
          <w:noProof/>
        </w:rPr>
        <w:t>4</w:t>
      </w:r>
      <w:r w:rsidR="00F95353">
        <w:rPr>
          <w:noProof/>
        </w:rPr>
        <w:fldChar w:fldCharType="end"/>
      </w:r>
    </w:p>
    <w:p w14:paraId="44D3E8D7" w14:textId="75439254" w:rsidR="00F95353" w:rsidRDefault="00F95353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_Toc5997383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986855" w14:textId="4EB06B7B" w:rsidR="00F95353" w:rsidRDefault="00F95353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_Toc5997384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181CA8" w14:textId="14C93625" w:rsidR="00CA207D" w:rsidRPr="00CA207D" w:rsidRDefault="00CA207D" w:rsidP="00CA207D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_Toc5997384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E33B9E" w14:textId="77777777" w:rsidR="008032A2" w:rsidRDefault="00F95353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功能测试需求</w:t>
      </w:r>
    </w:p>
    <w:p w14:paraId="2D14864B" w14:textId="052B9666" w:rsidR="008032A2" w:rsidRDefault="008032A2" w:rsidP="008032A2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G</w:t>
      </w:r>
      <w:r>
        <w:rPr>
          <w:noProof/>
        </w:rPr>
        <w:t>UI</w:t>
      </w:r>
      <w:r>
        <w:rPr>
          <w:rFonts w:hint="eastAsia"/>
          <w:noProof/>
        </w:rPr>
        <w:t>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_Toc5997383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0A9AA" w14:textId="474C00CF" w:rsidR="008032A2" w:rsidRDefault="008032A2" w:rsidP="008032A2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_Toc5997384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3840E3" w14:textId="5DE02030" w:rsidR="00F95353" w:rsidRDefault="00F95353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测试策略</w:t>
      </w:r>
      <w:r>
        <w:rPr>
          <w:noProof/>
        </w:rPr>
        <w:tab/>
      </w:r>
      <w:r w:rsidR="004261EB">
        <w:rPr>
          <w:noProof/>
        </w:rPr>
        <w:t>5</w:t>
      </w:r>
    </w:p>
    <w:p w14:paraId="231E3443" w14:textId="540F39E9" w:rsidR="00F95353" w:rsidRDefault="00F95353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测试用例</w:t>
      </w:r>
      <w:r>
        <w:rPr>
          <w:noProof/>
        </w:rPr>
        <w:tab/>
      </w:r>
      <w:r w:rsidR="004261EB">
        <w:rPr>
          <w:noProof/>
        </w:rPr>
        <w:t>5</w:t>
      </w:r>
    </w:p>
    <w:p w14:paraId="58C7A21D" w14:textId="69EBC271" w:rsidR="00F95353" w:rsidRDefault="00F95353">
      <w:pPr>
        <w:pStyle w:val="TOC3"/>
        <w:tabs>
          <w:tab w:val="left" w:pos="1680"/>
          <w:tab w:val="right" w:pos="9350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8032A2">
        <w:rPr>
          <w:rFonts w:hint="eastAsia"/>
          <w:noProof/>
        </w:rPr>
        <w:t>G</w:t>
      </w:r>
      <w:r w:rsidR="008032A2">
        <w:rPr>
          <w:noProof/>
        </w:rPr>
        <w:t>UI</w:t>
      </w:r>
      <w:r w:rsidR="008032A2">
        <w:rPr>
          <w:rFonts w:hint="eastAsia"/>
          <w:noProof/>
        </w:rPr>
        <w:t>测试用例</w:t>
      </w:r>
      <w:r>
        <w:rPr>
          <w:noProof/>
        </w:rPr>
        <w:tab/>
      </w:r>
      <w:r w:rsidR="004261EB">
        <w:rPr>
          <w:noProof/>
        </w:rPr>
        <w:t>5</w:t>
      </w:r>
    </w:p>
    <w:p w14:paraId="76128E88" w14:textId="5ADF64B6" w:rsidR="00F95353" w:rsidRDefault="00F95353" w:rsidP="00551259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8032A2">
        <w:rPr>
          <w:rFonts w:hint="eastAsia"/>
          <w:noProof/>
        </w:rPr>
        <w:t>功能测试用例</w:t>
      </w:r>
      <w:r>
        <w:rPr>
          <w:noProof/>
        </w:rPr>
        <w:tab/>
      </w:r>
      <w:r w:rsidR="008032A2">
        <w:rPr>
          <w:noProof/>
        </w:rPr>
        <w:t>5</w:t>
      </w:r>
    </w:p>
    <w:p w14:paraId="61AB1A7B" w14:textId="77777777" w:rsidR="00551259" w:rsidRPr="00551259" w:rsidRDefault="00551259" w:rsidP="00551259"/>
    <w:p w14:paraId="7763F6EB" w14:textId="77777777" w:rsidR="004261EB" w:rsidRDefault="00D90EB8">
      <w:pPr>
        <w:pStyle w:val="MainTitle"/>
        <w:ind w:left="450" w:firstLine="450"/>
        <w:rPr>
          <w:rFonts w:ascii="Times New Roman"/>
        </w:rPr>
      </w:pPr>
      <w:r>
        <w:rPr>
          <w:rFonts w:ascii="Times New Roman"/>
        </w:rPr>
        <w:fldChar w:fldCharType="end"/>
      </w:r>
    </w:p>
    <w:p w14:paraId="5CC915DA" w14:textId="77777777" w:rsidR="004261EB" w:rsidRDefault="004261EB">
      <w:pPr>
        <w:pStyle w:val="MainTitle"/>
        <w:ind w:left="450" w:firstLine="450"/>
        <w:rPr>
          <w:rFonts w:ascii="Times New Roman"/>
        </w:rPr>
      </w:pPr>
    </w:p>
    <w:p w14:paraId="7C1F6723" w14:textId="69437AC0" w:rsidR="00D90EB8" w:rsidRDefault="00D90EB8">
      <w:pPr>
        <w:pStyle w:val="MainTitle"/>
        <w:ind w:left="450" w:firstLine="450"/>
      </w:pPr>
      <w:r w:rsidRPr="004261EB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939BD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5BC497B5" w14:textId="77777777" w:rsidR="00D90EB8" w:rsidRDefault="00D90EB8">
      <w:pPr>
        <w:pStyle w:val="1"/>
        <w:numPr>
          <w:ilvl w:val="0"/>
          <w:numId w:val="3"/>
        </w:numPr>
      </w:pPr>
      <w:bookmarkStart w:id="0" w:name="_Toc5997382"/>
      <w:r>
        <w:rPr>
          <w:rFonts w:hint="eastAsia"/>
        </w:rPr>
        <w:t>简介</w:t>
      </w:r>
      <w:bookmarkEnd w:id="0"/>
    </w:p>
    <w:p w14:paraId="1FFCED79" w14:textId="77777777" w:rsidR="00D90EB8" w:rsidRDefault="00D90EB8">
      <w:pPr>
        <w:pStyle w:val="2"/>
        <w:numPr>
          <w:ilvl w:val="1"/>
          <w:numId w:val="3"/>
        </w:numPr>
      </w:pPr>
      <w:bookmarkStart w:id="1" w:name="_Toc5997383"/>
      <w:r>
        <w:rPr>
          <w:rFonts w:hint="eastAsia"/>
        </w:rPr>
        <w:t>目的</w:t>
      </w:r>
      <w:bookmarkEnd w:id="1"/>
    </w:p>
    <w:p w14:paraId="78D9A3FD" w14:textId="53B99CFD" w:rsidR="003A53A9" w:rsidRDefault="003A53A9" w:rsidP="003A53A9">
      <w:pPr>
        <w:pStyle w:val="a9"/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>
        <w:rPr>
          <w:rFonts w:ascii="Times New Roman" w:hint="eastAsia"/>
        </w:rPr>
        <w:t>&lt;</w:t>
      </w:r>
      <w:r w:rsidR="00362806" w:rsidRPr="000B3C72">
        <w:rPr>
          <w:rFonts w:hint="eastAsia"/>
        </w:rPr>
        <w:t>猫眼电影Web GUI测试</w:t>
      </w:r>
      <w:r>
        <w:rPr>
          <w:rFonts w:ascii="Times New Roman" w:hint="eastAsia"/>
        </w:rPr>
        <w:t>&gt;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rPr>
          <w:rFonts w:hint="eastAsia"/>
        </w:rPr>
        <w:t>的这一“测试计划”文档有助于实现以下目标：</w:t>
      </w:r>
    </w:p>
    <w:p w14:paraId="507520D0" w14:textId="2226CBB7" w:rsidR="003A53A9" w:rsidRPr="003A53A9" w:rsidRDefault="003A53A9" w:rsidP="003A53A9">
      <w:pPr>
        <w:pStyle w:val="InfoBlue"/>
        <w:rPr>
          <w:i w:val="0"/>
          <w:color w:val="auto"/>
        </w:rPr>
      </w:pPr>
      <w:r w:rsidRPr="003A53A9">
        <w:rPr>
          <w:rFonts w:hint="eastAsia"/>
          <w:i w:val="0"/>
          <w:color w:val="auto"/>
        </w:rPr>
        <w:t>•</w:t>
      </w:r>
      <w:r w:rsidRPr="003A53A9">
        <w:rPr>
          <w:rFonts w:hint="eastAsia"/>
          <w:i w:val="0"/>
          <w:color w:val="auto"/>
        </w:rPr>
        <w:tab/>
      </w:r>
      <w:r w:rsidR="00EB3534">
        <w:rPr>
          <w:rFonts w:hint="eastAsia"/>
          <w:i w:val="0"/>
          <w:color w:val="auto"/>
        </w:rPr>
        <w:t>通过相应测试工具完成对猫眼电影网页（</w:t>
      </w:r>
      <w:hyperlink r:id="rId8" w:history="1">
        <w:r w:rsidR="00EB3534">
          <w:rPr>
            <w:rStyle w:val="af"/>
          </w:rPr>
          <w:t>https://maoyan.com/</w:t>
        </w:r>
      </w:hyperlink>
      <w:r w:rsidR="00EB3534">
        <w:rPr>
          <w:rFonts w:hint="eastAsia"/>
          <w:i w:val="0"/>
          <w:color w:val="auto"/>
        </w:rPr>
        <w:t>）及其部分转跳页面的Web</w:t>
      </w:r>
      <w:r w:rsidR="00EB3534">
        <w:rPr>
          <w:i w:val="0"/>
          <w:color w:val="auto"/>
        </w:rPr>
        <w:t xml:space="preserve"> GUI</w:t>
      </w:r>
      <w:r w:rsidR="00EB3534">
        <w:rPr>
          <w:rFonts w:hint="eastAsia"/>
          <w:i w:val="0"/>
          <w:color w:val="auto"/>
        </w:rPr>
        <w:t>测试</w:t>
      </w:r>
      <w:r w:rsidRPr="003A53A9">
        <w:rPr>
          <w:rFonts w:hint="eastAsia"/>
          <w:i w:val="0"/>
          <w:color w:val="auto"/>
        </w:rPr>
        <w:t>。</w:t>
      </w:r>
    </w:p>
    <w:p w14:paraId="3878A7CD" w14:textId="1C6B3F31" w:rsidR="003A53A9" w:rsidRPr="003A53A9" w:rsidRDefault="003A53A9" w:rsidP="003A53A9">
      <w:pPr>
        <w:pStyle w:val="InfoBlue"/>
        <w:rPr>
          <w:i w:val="0"/>
          <w:color w:val="auto"/>
        </w:rPr>
      </w:pPr>
      <w:r w:rsidRPr="003A53A9">
        <w:rPr>
          <w:rFonts w:hint="eastAsia"/>
          <w:i w:val="0"/>
          <w:color w:val="auto"/>
        </w:rPr>
        <w:t>•</w:t>
      </w:r>
      <w:r w:rsidRPr="003A53A9">
        <w:rPr>
          <w:rFonts w:hint="eastAsia"/>
          <w:i w:val="0"/>
          <w:color w:val="auto"/>
        </w:rPr>
        <w:tab/>
      </w:r>
      <w:r w:rsidR="00EB3534" w:rsidRPr="00EB3534">
        <w:rPr>
          <w:rFonts w:hint="eastAsia"/>
          <w:i w:val="0"/>
          <w:color w:val="auto"/>
        </w:rPr>
        <w:t>测试过程将会采用</w:t>
      </w:r>
      <w:r w:rsidR="00EB3534" w:rsidRPr="00EB3534">
        <w:rPr>
          <w:i w:val="0"/>
          <w:color w:val="auto"/>
        </w:rPr>
        <w:t>Selenium 2.0</w:t>
      </w:r>
      <w:r w:rsidR="00EB3534" w:rsidRPr="00EB3534">
        <w:rPr>
          <w:rFonts w:hint="eastAsia"/>
          <w:i w:val="0"/>
          <w:color w:val="auto"/>
        </w:rPr>
        <w:t>对</w:t>
      </w:r>
      <w:r w:rsidR="00EB3534" w:rsidRPr="00EB3534">
        <w:rPr>
          <w:i w:val="0"/>
          <w:color w:val="auto"/>
        </w:rPr>
        <w:t>GUI</w:t>
      </w:r>
      <w:r w:rsidR="00EB3534" w:rsidRPr="00EB3534">
        <w:rPr>
          <w:rFonts w:hint="eastAsia"/>
          <w:i w:val="0"/>
          <w:color w:val="auto"/>
        </w:rPr>
        <w:t>进行测试。</w:t>
      </w:r>
      <w:r w:rsidR="00EB3534" w:rsidRPr="00EB3534">
        <w:rPr>
          <w:i w:val="0"/>
          <w:color w:val="auto"/>
        </w:rPr>
        <w:t>Selenium 2.0</w:t>
      </w:r>
      <w:r w:rsidR="00EB3534" w:rsidRPr="00EB3534">
        <w:rPr>
          <w:rFonts w:hint="eastAsia"/>
          <w:i w:val="0"/>
          <w:color w:val="auto"/>
        </w:rPr>
        <w:t>在</w:t>
      </w:r>
      <w:r w:rsidR="00EB3534" w:rsidRPr="00EB3534">
        <w:rPr>
          <w:i w:val="0"/>
          <w:color w:val="auto"/>
        </w:rPr>
        <w:t>Selenium 1.0</w:t>
      </w:r>
      <w:r w:rsidR="00EB3534" w:rsidRPr="00EB3534">
        <w:rPr>
          <w:rFonts w:hint="eastAsia"/>
          <w:i w:val="0"/>
          <w:color w:val="auto"/>
        </w:rPr>
        <w:t>的基础上增加了</w:t>
      </w:r>
      <w:r w:rsidR="00EB3534" w:rsidRPr="00EB3534">
        <w:rPr>
          <w:i w:val="0"/>
          <w:color w:val="auto"/>
        </w:rPr>
        <w:t>WebDriver</w:t>
      </w:r>
      <w:r w:rsidR="00EB3534" w:rsidRPr="00EB3534">
        <w:rPr>
          <w:rFonts w:hint="eastAsia"/>
          <w:i w:val="0"/>
          <w:color w:val="auto"/>
        </w:rPr>
        <w:t>技术，从而模拟用户真实的浏览器操作。</w:t>
      </w:r>
    </w:p>
    <w:p w14:paraId="07CA2DF5" w14:textId="4B243AD2" w:rsidR="003A53A9" w:rsidRPr="003A53A9" w:rsidRDefault="003A53A9" w:rsidP="003A53A9">
      <w:pPr>
        <w:pStyle w:val="InfoBlue"/>
        <w:rPr>
          <w:i w:val="0"/>
          <w:color w:val="auto"/>
        </w:rPr>
      </w:pPr>
      <w:r w:rsidRPr="003A53A9">
        <w:rPr>
          <w:rFonts w:hint="eastAsia"/>
          <w:i w:val="0"/>
          <w:color w:val="auto"/>
        </w:rPr>
        <w:t>•</w:t>
      </w:r>
      <w:r w:rsidRPr="003A53A9">
        <w:rPr>
          <w:rFonts w:hint="eastAsia"/>
          <w:i w:val="0"/>
          <w:color w:val="auto"/>
        </w:rPr>
        <w:tab/>
      </w:r>
      <w:r w:rsidR="00EB3534">
        <w:rPr>
          <w:rFonts w:hint="eastAsia"/>
          <w:i w:val="0"/>
          <w:color w:val="auto"/>
        </w:rPr>
        <w:t>测试计划中预计包括两个测试方面，G</w:t>
      </w:r>
      <w:r w:rsidR="00EB3534">
        <w:rPr>
          <w:i w:val="0"/>
          <w:color w:val="auto"/>
        </w:rPr>
        <w:t>UI</w:t>
      </w:r>
      <w:r w:rsidR="00EB3534">
        <w:rPr>
          <w:rFonts w:hint="eastAsia"/>
          <w:i w:val="0"/>
          <w:color w:val="auto"/>
        </w:rPr>
        <w:t>控件测试与网站的功能测试。</w:t>
      </w:r>
    </w:p>
    <w:p w14:paraId="7251B23E" w14:textId="6B95621A" w:rsidR="003A53A9" w:rsidRPr="003A53A9" w:rsidRDefault="003A53A9" w:rsidP="003A53A9">
      <w:pPr>
        <w:pStyle w:val="InfoBlue"/>
        <w:rPr>
          <w:i w:val="0"/>
          <w:color w:val="auto"/>
        </w:rPr>
      </w:pPr>
      <w:r w:rsidRPr="003A53A9">
        <w:rPr>
          <w:rFonts w:hint="eastAsia"/>
          <w:i w:val="0"/>
          <w:color w:val="auto"/>
        </w:rPr>
        <w:t>•</w:t>
      </w:r>
      <w:r w:rsidRPr="003A53A9">
        <w:rPr>
          <w:rFonts w:hint="eastAsia"/>
          <w:i w:val="0"/>
          <w:color w:val="auto"/>
        </w:rPr>
        <w:tab/>
      </w:r>
      <w:r w:rsidR="00EB3534" w:rsidRPr="00EB3534">
        <w:rPr>
          <w:rFonts w:hint="eastAsia"/>
          <w:i w:val="0"/>
          <w:color w:val="auto"/>
        </w:rPr>
        <w:t>预计所有的测试用例都能正确执行</w:t>
      </w:r>
      <w:r w:rsidR="000A05A9">
        <w:rPr>
          <w:rFonts w:hint="eastAsia"/>
          <w:i w:val="0"/>
          <w:color w:val="auto"/>
        </w:rPr>
        <w:t>并</w:t>
      </w:r>
      <w:r w:rsidR="00EB3534" w:rsidRPr="00EB3534">
        <w:rPr>
          <w:rFonts w:hint="eastAsia"/>
          <w:i w:val="0"/>
          <w:color w:val="auto"/>
        </w:rPr>
        <w:t>正确返回。预计所有的页面操作都能得到正确响应</w:t>
      </w:r>
      <w:r w:rsidR="00EB3534">
        <w:rPr>
          <w:rFonts w:hint="eastAsia"/>
          <w:i w:val="0"/>
          <w:color w:val="auto"/>
        </w:rPr>
        <w:t>。</w:t>
      </w:r>
    </w:p>
    <w:p w14:paraId="604486DC" w14:textId="51C4B26E" w:rsidR="00CA207D" w:rsidRDefault="00D90EB8" w:rsidP="00D81E27">
      <w:pPr>
        <w:pStyle w:val="2"/>
        <w:tabs>
          <w:tab w:val="num" w:pos="360"/>
        </w:tabs>
      </w:pPr>
      <w:bookmarkStart w:id="2" w:name="_Toc5997384"/>
      <w:r>
        <w:rPr>
          <w:rFonts w:hint="eastAsia"/>
        </w:rPr>
        <w:t>背景</w:t>
      </w:r>
      <w:bookmarkEnd w:id="2"/>
    </w:p>
    <w:p w14:paraId="3F4C5C39" w14:textId="5CE16F63" w:rsidR="007B2818" w:rsidRDefault="00CA207D" w:rsidP="00A4269D">
      <w:pPr>
        <w:pStyle w:val="a9"/>
      </w:pPr>
      <w:r>
        <w:rPr>
          <w:rFonts w:hint="eastAsia"/>
        </w:rPr>
        <w:t>“</w:t>
      </w:r>
      <w:r w:rsidR="00A4269D" w:rsidRPr="000B3C72">
        <w:rPr>
          <w:rFonts w:hint="eastAsia"/>
        </w:rPr>
        <w:t>猫眼电影</w:t>
      </w:r>
      <w:r>
        <w:t>”</w:t>
      </w:r>
      <w:bookmarkStart w:id="3" w:name="_Toc5997385"/>
      <w:r w:rsidR="00A4269D" w:rsidRPr="00A4269D">
        <w:rPr>
          <w:rFonts w:hint="eastAsia"/>
        </w:rPr>
        <w:t>是美团旗下的一家</w:t>
      </w:r>
      <w:proofErr w:type="gramStart"/>
      <w:r w:rsidR="00A4269D" w:rsidRPr="00A4269D">
        <w:rPr>
          <w:rFonts w:hint="eastAsia"/>
        </w:rPr>
        <w:t>集媒体</w:t>
      </w:r>
      <w:proofErr w:type="gramEnd"/>
      <w:r w:rsidR="00A4269D" w:rsidRPr="00A4269D">
        <w:rPr>
          <w:rFonts w:hint="eastAsia"/>
        </w:rPr>
        <w:t>内容、在线购票、用户互动社交、电影衍生品销售等服务</w:t>
      </w:r>
      <w:r w:rsidR="000A05A9">
        <w:rPr>
          <w:rFonts w:hint="eastAsia"/>
        </w:rPr>
        <w:t>为一体</w:t>
      </w:r>
      <w:r w:rsidR="00A4269D" w:rsidRPr="00A4269D">
        <w:rPr>
          <w:rFonts w:hint="eastAsia"/>
        </w:rPr>
        <w:t>的一站式电影互联网平台。</w:t>
      </w:r>
      <w:r w:rsidR="00A4269D">
        <w:rPr>
          <w:rFonts w:hint="eastAsia"/>
        </w:rPr>
        <w:t>其中包含了</w:t>
      </w:r>
      <w:r w:rsidR="00A4269D" w:rsidRPr="003F75BE">
        <w:rPr>
          <w:rFonts w:hint="eastAsia"/>
        </w:rPr>
        <w:t>按钮、输入框、单选框、多选框、下拉框、表格等常用</w:t>
      </w:r>
      <w:r w:rsidR="00A4269D">
        <w:rPr>
          <w:rFonts w:hint="eastAsia"/>
        </w:rPr>
        <w:t>控件，并具有登录，搜索等功能，是</w:t>
      </w:r>
      <w:r w:rsidR="00A4269D" w:rsidRPr="000B3C72">
        <w:rPr>
          <w:rFonts w:hint="eastAsia"/>
        </w:rPr>
        <w:t>Web GUI测试</w:t>
      </w:r>
      <w:r w:rsidR="00A4269D">
        <w:rPr>
          <w:rFonts w:hint="eastAsia"/>
        </w:rPr>
        <w:t>的良好对象</w:t>
      </w:r>
    </w:p>
    <w:p w14:paraId="72D5C3EE" w14:textId="77777777" w:rsidR="00CA207D" w:rsidRDefault="00CA207D" w:rsidP="00CA207D">
      <w:pPr>
        <w:pStyle w:val="2"/>
        <w:numPr>
          <w:ilvl w:val="1"/>
          <w:numId w:val="1"/>
        </w:numPr>
        <w:tabs>
          <w:tab w:val="num" w:pos="360"/>
        </w:tabs>
      </w:pPr>
      <w:bookmarkStart w:id="4" w:name="_Toc498923545"/>
      <w:r>
        <w:rPr>
          <w:rFonts w:hint="eastAsia"/>
        </w:rPr>
        <w:t>范围</w:t>
      </w:r>
      <w:bookmarkEnd w:id="4"/>
    </w:p>
    <w:p w14:paraId="77AE3F9A" w14:textId="76EA5435" w:rsidR="007219D9" w:rsidRPr="007219D9" w:rsidRDefault="007219D9" w:rsidP="007219D9">
      <w:pPr>
        <w:pStyle w:val="a9"/>
        <w:rPr>
          <w:rFonts w:ascii="Times New Roman"/>
        </w:rPr>
      </w:pPr>
      <w:r w:rsidRPr="007219D9">
        <w:rPr>
          <w:rFonts w:ascii="Times New Roman" w:hint="eastAsia"/>
        </w:rPr>
        <w:t>GUI</w:t>
      </w:r>
      <w:r w:rsidRPr="007219D9">
        <w:rPr>
          <w:rFonts w:ascii="Times New Roman" w:hint="eastAsia"/>
        </w:rPr>
        <w:t>测试：本次测试将会</w:t>
      </w:r>
      <w:r>
        <w:rPr>
          <w:rFonts w:ascii="Times New Roman" w:hint="eastAsia"/>
        </w:rPr>
        <w:t>对猫眼电影网站中的</w:t>
      </w:r>
      <w:r w:rsidRPr="007219D9">
        <w:rPr>
          <w:rFonts w:ascii="Times New Roman" w:hint="eastAsia"/>
        </w:rPr>
        <w:t>按钮、输入框、下拉框、单选框、多选框等常用</w:t>
      </w:r>
      <w:r>
        <w:rPr>
          <w:rFonts w:ascii="Times New Roman" w:hint="eastAsia"/>
        </w:rPr>
        <w:t>控件进行</w:t>
      </w:r>
      <w:r w:rsidRPr="007219D9">
        <w:rPr>
          <w:rFonts w:ascii="Times New Roman" w:hint="eastAsia"/>
        </w:rPr>
        <w:t>点击测试。</w:t>
      </w:r>
    </w:p>
    <w:p w14:paraId="2DA2F99B" w14:textId="3CC609E8" w:rsidR="00514F01" w:rsidRPr="007219D9" w:rsidRDefault="007219D9" w:rsidP="007219D9">
      <w:pPr>
        <w:pStyle w:val="a9"/>
        <w:ind w:left="0"/>
        <w:rPr>
          <w:rFonts w:ascii="Times New Roman"/>
        </w:rPr>
      </w:pPr>
      <w:r w:rsidRPr="007219D9">
        <w:rPr>
          <w:rFonts w:ascii="Times New Roman" w:hint="eastAsia"/>
        </w:rPr>
        <w:tab/>
      </w:r>
      <w:r w:rsidRPr="007219D9">
        <w:rPr>
          <w:rFonts w:ascii="Times New Roman" w:hint="eastAsia"/>
        </w:rPr>
        <w:t>功能测试：测试</w:t>
      </w:r>
      <w:r>
        <w:rPr>
          <w:rFonts w:ascii="Times New Roman" w:hint="eastAsia"/>
        </w:rPr>
        <w:t>登录，登出，搜索，购票</w:t>
      </w:r>
      <w:r w:rsidRPr="007219D9">
        <w:rPr>
          <w:rFonts w:ascii="Times New Roman" w:hint="eastAsia"/>
        </w:rPr>
        <w:t>等功能</w:t>
      </w:r>
    </w:p>
    <w:p w14:paraId="48BEBCE6" w14:textId="66E8FFC8" w:rsidR="00D90EB8" w:rsidRDefault="00CA207D">
      <w:pPr>
        <w:pStyle w:val="1"/>
      </w:pPr>
      <w:r>
        <w:rPr>
          <w:rFonts w:hint="eastAsia"/>
        </w:rPr>
        <w:t>测试需求</w:t>
      </w:r>
      <w:bookmarkEnd w:id="3"/>
    </w:p>
    <w:p w14:paraId="586190CE" w14:textId="496F9873" w:rsidR="00F06A2D" w:rsidRDefault="00D90EB8" w:rsidP="006F3A39">
      <w:pPr>
        <w:pStyle w:val="a9"/>
        <w:rPr>
          <w:rFonts w:ascii="Times New Roman"/>
        </w:rPr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 w14:paraId="1ACB3E4D" w14:textId="77777777" w:rsidR="000A05A9" w:rsidRDefault="000A05A9" w:rsidP="000A05A9">
      <w:pPr>
        <w:pStyle w:val="2"/>
        <w:numPr>
          <w:ilvl w:val="1"/>
          <w:numId w:val="1"/>
        </w:numPr>
        <w:spacing w:line="240" w:lineRule="auto"/>
      </w:pPr>
      <w:bookmarkStart w:id="5" w:name="_Toc9714778"/>
      <w:r>
        <w:rPr>
          <w:rFonts w:hint="eastAsia"/>
        </w:rPr>
        <w:t>G</w:t>
      </w:r>
      <w:r>
        <w:t>UI</w:t>
      </w:r>
      <w:r>
        <w:rPr>
          <w:rFonts w:hint="eastAsia"/>
        </w:rPr>
        <w:t>测试</w:t>
      </w:r>
      <w:bookmarkEnd w:id="5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46"/>
        <w:gridCol w:w="2314"/>
        <w:gridCol w:w="2309"/>
        <w:gridCol w:w="2381"/>
      </w:tblGrid>
      <w:tr w:rsidR="000A05A9" w:rsidRPr="00D12B17" w14:paraId="242167CB" w14:textId="77777777" w:rsidTr="00C037DB">
        <w:tc>
          <w:tcPr>
            <w:tcW w:w="2346" w:type="dxa"/>
          </w:tcPr>
          <w:p w14:paraId="0221BE5B" w14:textId="77777777" w:rsidR="000A05A9" w:rsidRPr="00D12B17" w:rsidRDefault="000A05A9" w:rsidP="00840C44">
            <w:pPr>
              <w:spacing w:line="240" w:lineRule="auto"/>
              <w:jc w:val="center"/>
              <w:rPr>
                <w:b/>
              </w:rPr>
            </w:pPr>
            <w:r w:rsidRPr="00D12B17">
              <w:rPr>
                <w:rFonts w:hint="eastAsia"/>
                <w:b/>
              </w:rPr>
              <w:t>测试对象</w:t>
            </w:r>
          </w:p>
        </w:tc>
        <w:tc>
          <w:tcPr>
            <w:tcW w:w="2314" w:type="dxa"/>
          </w:tcPr>
          <w:p w14:paraId="63906D3E" w14:textId="77777777" w:rsidR="000A05A9" w:rsidRPr="00D12B17" w:rsidRDefault="000A05A9" w:rsidP="00840C44">
            <w:pPr>
              <w:spacing w:line="240" w:lineRule="auto"/>
              <w:jc w:val="center"/>
              <w:rPr>
                <w:b/>
              </w:rPr>
            </w:pPr>
            <w:r w:rsidRPr="00D12B17">
              <w:rPr>
                <w:rFonts w:hint="eastAsia"/>
                <w:b/>
              </w:rPr>
              <w:t>说明</w:t>
            </w:r>
          </w:p>
        </w:tc>
        <w:tc>
          <w:tcPr>
            <w:tcW w:w="2309" w:type="dxa"/>
          </w:tcPr>
          <w:p w14:paraId="36BBC89B" w14:textId="77777777" w:rsidR="000A05A9" w:rsidRPr="00D12B17" w:rsidRDefault="000A05A9" w:rsidP="00840C44">
            <w:pPr>
              <w:spacing w:line="240" w:lineRule="auto"/>
              <w:jc w:val="center"/>
              <w:rPr>
                <w:b/>
              </w:rPr>
            </w:pPr>
            <w:r w:rsidRPr="00D12B17">
              <w:rPr>
                <w:rFonts w:hint="eastAsia"/>
                <w:b/>
              </w:rPr>
              <w:t>需求属性</w:t>
            </w:r>
          </w:p>
        </w:tc>
        <w:tc>
          <w:tcPr>
            <w:tcW w:w="2381" w:type="dxa"/>
          </w:tcPr>
          <w:p w14:paraId="5D0BAE0F" w14:textId="77777777" w:rsidR="000A05A9" w:rsidRPr="00D12B17" w:rsidRDefault="000A05A9" w:rsidP="00840C44">
            <w:pPr>
              <w:spacing w:line="240" w:lineRule="auto"/>
              <w:jc w:val="center"/>
              <w:rPr>
                <w:b/>
              </w:rPr>
            </w:pPr>
            <w:r w:rsidRPr="00D12B17">
              <w:rPr>
                <w:rFonts w:hint="eastAsia"/>
                <w:b/>
              </w:rPr>
              <w:t>涉及测试文件</w:t>
            </w:r>
          </w:p>
        </w:tc>
      </w:tr>
      <w:tr w:rsidR="000A05A9" w14:paraId="6F582AEA" w14:textId="77777777" w:rsidTr="00C037DB">
        <w:tc>
          <w:tcPr>
            <w:tcW w:w="2346" w:type="dxa"/>
          </w:tcPr>
          <w:p w14:paraId="30979144" w14:textId="00B86E45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按钮</w:t>
            </w:r>
          </w:p>
        </w:tc>
        <w:tc>
          <w:tcPr>
            <w:tcW w:w="2314" w:type="dxa"/>
          </w:tcPr>
          <w:p w14:paraId="41ACB239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模拟用户单击按钮</w:t>
            </w:r>
          </w:p>
        </w:tc>
        <w:tc>
          <w:tcPr>
            <w:tcW w:w="2309" w:type="dxa"/>
          </w:tcPr>
          <w:p w14:paraId="193E0A5A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>测试</w:t>
            </w:r>
          </w:p>
        </w:tc>
        <w:tc>
          <w:tcPr>
            <w:tcW w:w="2381" w:type="dxa"/>
          </w:tcPr>
          <w:p w14:paraId="7C1FE9C5" w14:textId="1303B690" w:rsidR="000A05A9" w:rsidRDefault="005E3530" w:rsidP="00840C44">
            <w:pPr>
              <w:spacing w:line="240" w:lineRule="auto"/>
            </w:pPr>
            <w:r>
              <w:t>GUIT</w:t>
            </w:r>
            <w:r>
              <w:rPr>
                <w:rFonts w:hint="eastAsia"/>
              </w:rPr>
              <w:t>est</w:t>
            </w:r>
            <w:r w:rsidR="000A05A9">
              <w:t>.java</w:t>
            </w:r>
          </w:p>
        </w:tc>
      </w:tr>
      <w:tr w:rsidR="000A05A9" w14:paraId="6303E6C4" w14:textId="77777777" w:rsidTr="00C037DB">
        <w:tc>
          <w:tcPr>
            <w:tcW w:w="2346" w:type="dxa"/>
          </w:tcPr>
          <w:p w14:paraId="2473590E" w14:textId="2B48576D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单选框</w:t>
            </w:r>
          </w:p>
        </w:tc>
        <w:tc>
          <w:tcPr>
            <w:tcW w:w="2314" w:type="dxa"/>
          </w:tcPr>
          <w:p w14:paraId="782C4646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模拟用户点击单选框</w:t>
            </w:r>
          </w:p>
        </w:tc>
        <w:tc>
          <w:tcPr>
            <w:tcW w:w="2309" w:type="dxa"/>
          </w:tcPr>
          <w:p w14:paraId="5590E39D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>测试</w:t>
            </w:r>
          </w:p>
        </w:tc>
        <w:tc>
          <w:tcPr>
            <w:tcW w:w="2381" w:type="dxa"/>
          </w:tcPr>
          <w:p w14:paraId="3278E55D" w14:textId="3A24E208" w:rsidR="000A05A9" w:rsidRDefault="005E3530" w:rsidP="00840C44">
            <w:pPr>
              <w:spacing w:line="240" w:lineRule="auto"/>
            </w:pPr>
            <w:r>
              <w:t>GUIT</w:t>
            </w:r>
            <w:r>
              <w:rPr>
                <w:rFonts w:hint="eastAsia"/>
              </w:rPr>
              <w:t>est</w:t>
            </w:r>
            <w:r w:rsidR="000A05A9">
              <w:t>.java</w:t>
            </w:r>
          </w:p>
        </w:tc>
      </w:tr>
      <w:tr w:rsidR="00C037DB" w14:paraId="7B0018CA" w14:textId="77777777" w:rsidTr="00C037DB">
        <w:tc>
          <w:tcPr>
            <w:tcW w:w="2346" w:type="dxa"/>
          </w:tcPr>
          <w:p w14:paraId="27B8E012" w14:textId="42488BEE" w:rsidR="00C037DB" w:rsidRDefault="00C037DB" w:rsidP="00840C44">
            <w:pPr>
              <w:spacing w:line="240" w:lineRule="auto"/>
            </w:pPr>
            <w:r>
              <w:rPr>
                <w:rFonts w:hint="eastAsia"/>
              </w:rPr>
              <w:t>输入框</w:t>
            </w:r>
          </w:p>
        </w:tc>
        <w:tc>
          <w:tcPr>
            <w:tcW w:w="2314" w:type="dxa"/>
          </w:tcPr>
          <w:p w14:paraId="7A78D778" w14:textId="7B12F31A" w:rsidR="00C037DB" w:rsidRDefault="00C037DB" w:rsidP="00840C44">
            <w:pPr>
              <w:spacing w:line="240" w:lineRule="auto"/>
            </w:pPr>
            <w:r>
              <w:rPr>
                <w:rFonts w:hint="eastAsia"/>
              </w:rPr>
              <w:t>模拟用户在输入框输入内容</w:t>
            </w:r>
          </w:p>
        </w:tc>
        <w:tc>
          <w:tcPr>
            <w:tcW w:w="2309" w:type="dxa"/>
          </w:tcPr>
          <w:p w14:paraId="08EF1AFF" w14:textId="5E49B127" w:rsidR="00C037DB" w:rsidRDefault="00C037DB" w:rsidP="00840C44">
            <w:pPr>
              <w:spacing w:line="240" w:lineRule="auto"/>
            </w:pP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>测试</w:t>
            </w:r>
          </w:p>
        </w:tc>
        <w:tc>
          <w:tcPr>
            <w:tcW w:w="2381" w:type="dxa"/>
          </w:tcPr>
          <w:p w14:paraId="57EB5A9D" w14:textId="3A19AFDE" w:rsidR="00C037DB" w:rsidRDefault="00C037DB" w:rsidP="00840C44">
            <w:pPr>
              <w:spacing w:line="240" w:lineRule="auto"/>
            </w:pPr>
            <w:r>
              <w:t>GUIT</w:t>
            </w:r>
            <w:r>
              <w:rPr>
                <w:rFonts w:hint="eastAsia"/>
              </w:rPr>
              <w:t>est</w:t>
            </w:r>
            <w:r>
              <w:t>.java</w:t>
            </w:r>
          </w:p>
        </w:tc>
      </w:tr>
      <w:tr w:rsidR="00C037DB" w14:paraId="5964E431" w14:textId="77777777" w:rsidTr="00C037DB">
        <w:tc>
          <w:tcPr>
            <w:tcW w:w="2346" w:type="dxa"/>
          </w:tcPr>
          <w:p w14:paraId="4DC402D4" w14:textId="77CEC44C" w:rsidR="00C037DB" w:rsidRDefault="00C037DB" w:rsidP="00840C44">
            <w:pPr>
              <w:spacing w:line="240" w:lineRule="auto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表单</w:t>
            </w:r>
          </w:p>
        </w:tc>
        <w:tc>
          <w:tcPr>
            <w:tcW w:w="2314" w:type="dxa"/>
          </w:tcPr>
          <w:p w14:paraId="73AD6C2F" w14:textId="02C09B2D" w:rsidR="00C037DB" w:rsidRDefault="00C037DB" w:rsidP="00840C44">
            <w:pPr>
              <w:spacing w:line="240" w:lineRule="auto"/>
            </w:pPr>
            <w:r>
              <w:rPr>
                <w:rFonts w:hint="eastAsia"/>
              </w:rPr>
              <w:t>模拟用户在表单中输入内容</w:t>
            </w:r>
          </w:p>
        </w:tc>
        <w:tc>
          <w:tcPr>
            <w:tcW w:w="2309" w:type="dxa"/>
          </w:tcPr>
          <w:p w14:paraId="5F1C39DD" w14:textId="56183FE7" w:rsidR="00C037DB" w:rsidRDefault="00C037DB" w:rsidP="00840C44">
            <w:pPr>
              <w:spacing w:line="240" w:lineRule="auto"/>
            </w:pP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>测试</w:t>
            </w:r>
          </w:p>
        </w:tc>
        <w:tc>
          <w:tcPr>
            <w:tcW w:w="2381" w:type="dxa"/>
          </w:tcPr>
          <w:p w14:paraId="58E4B79D" w14:textId="074E19C6" w:rsidR="00C037DB" w:rsidRDefault="00C037DB" w:rsidP="00840C44">
            <w:pPr>
              <w:spacing w:line="240" w:lineRule="auto"/>
            </w:pPr>
            <w:r>
              <w:t>GUIT</w:t>
            </w:r>
            <w:r>
              <w:rPr>
                <w:rFonts w:hint="eastAsia"/>
              </w:rPr>
              <w:t>est</w:t>
            </w:r>
            <w:r>
              <w:t>.java</w:t>
            </w:r>
          </w:p>
        </w:tc>
      </w:tr>
      <w:tr w:rsidR="00C037DB" w14:paraId="654BE43F" w14:textId="77777777" w:rsidTr="00C037DB">
        <w:tc>
          <w:tcPr>
            <w:tcW w:w="2346" w:type="dxa"/>
          </w:tcPr>
          <w:p w14:paraId="654CE79C" w14:textId="2F5416A1" w:rsidR="00C037DB" w:rsidRDefault="00C037DB" w:rsidP="00840C44">
            <w:pPr>
              <w:spacing w:line="240" w:lineRule="auto"/>
            </w:pPr>
            <w:r>
              <w:rPr>
                <w:rFonts w:hint="eastAsia"/>
              </w:rPr>
              <w:t>跳转测试</w:t>
            </w:r>
          </w:p>
        </w:tc>
        <w:tc>
          <w:tcPr>
            <w:tcW w:w="2314" w:type="dxa"/>
          </w:tcPr>
          <w:p w14:paraId="525E2D4D" w14:textId="5FE1B182" w:rsidR="00C037DB" w:rsidRDefault="00C037DB" w:rsidP="00840C44">
            <w:pPr>
              <w:spacing w:line="240" w:lineRule="auto"/>
            </w:pPr>
            <w:r>
              <w:rPr>
                <w:rFonts w:hint="eastAsia"/>
              </w:rPr>
              <w:t>模拟用户点击按钮，页面发生跳转</w:t>
            </w:r>
          </w:p>
        </w:tc>
        <w:tc>
          <w:tcPr>
            <w:tcW w:w="2309" w:type="dxa"/>
          </w:tcPr>
          <w:p w14:paraId="01FCD6D1" w14:textId="3E4F3E2B" w:rsidR="00C037DB" w:rsidRDefault="00C037DB" w:rsidP="00840C44">
            <w:pPr>
              <w:spacing w:line="240" w:lineRule="auto"/>
            </w:pP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>测试</w:t>
            </w:r>
          </w:p>
        </w:tc>
        <w:tc>
          <w:tcPr>
            <w:tcW w:w="2381" w:type="dxa"/>
          </w:tcPr>
          <w:p w14:paraId="5BC9BC5B" w14:textId="7DB3685D" w:rsidR="00C037DB" w:rsidRDefault="00C037DB" w:rsidP="00840C44">
            <w:pPr>
              <w:spacing w:line="240" w:lineRule="auto"/>
            </w:pPr>
            <w:r>
              <w:t>GUIT</w:t>
            </w:r>
            <w:r>
              <w:rPr>
                <w:rFonts w:hint="eastAsia"/>
              </w:rPr>
              <w:t>est</w:t>
            </w:r>
            <w:r>
              <w:t>.java</w:t>
            </w:r>
          </w:p>
        </w:tc>
      </w:tr>
    </w:tbl>
    <w:p w14:paraId="4BD253CD" w14:textId="77777777" w:rsidR="000A05A9" w:rsidRDefault="000A05A9" w:rsidP="000A05A9">
      <w:pPr>
        <w:pStyle w:val="2"/>
        <w:numPr>
          <w:ilvl w:val="1"/>
          <w:numId w:val="1"/>
        </w:numPr>
        <w:spacing w:line="240" w:lineRule="auto"/>
      </w:pPr>
      <w:bookmarkStart w:id="6" w:name="_Toc9714779"/>
      <w:r>
        <w:rPr>
          <w:rFonts w:hint="eastAsia"/>
        </w:rPr>
        <w:t>功能测试</w:t>
      </w:r>
      <w:bookmarkEnd w:id="6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30"/>
        <w:gridCol w:w="2329"/>
        <w:gridCol w:w="2329"/>
        <w:gridCol w:w="2362"/>
      </w:tblGrid>
      <w:tr w:rsidR="000A05A9" w14:paraId="472C7B7E" w14:textId="77777777" w:rsidTr="00024C74">
        <w:tc>
          <w:tcPr>
            <w:tcW w:w="2330" w:type="dxa"/>
          </w:tcPr>
          <w:p w14:paraId="5EE5B351" w14:textId="77777777" w:rsidR="000A05A9" w:rsidRPr="00D12B17" w:rsidRDefault="000A05A9" w:rsidP="00840C44">
            <w:pPr>
              <w:spacing w:line="240" w:lineRule="auto"/>
              <w:jc w:val="center"/>
              <w:rPr>
                <w:b/>
              </w:rPr>
            </w:pPr>
            <w:r w:rsidRPr="00D12B17">
              <w:rPr>
                <w:rFonts w:hint="eastAsia"/>
                <w:b/>
              </w:rPr>
              <w:t>测试对象</w:t>
            </w:r>
          </w:p>
        </w:tc>
        <w:tc>
          <w:tcPr>
            <w:tcW w:w="2329" w:type="dxa"/>
          </w:tcPr>
          <w:p w14:paraId="2D1D0E15" w14:textId="77777777" w:rsidR="000A05A9" w:rsidRPr="00D12B17" w:rsidRDefault="000A05A9" w:rsidP="00840C44">
            <w:pPr>
              <w:spacing w:line="240" w:lineRule="auto"/>
              <w:jc w:val="center"/>
              <w:rPr>
                <w:b/>
              </w:rPr>
            </w:pPr>
            <w:r w:rsidRPr="00D12B17">
              <w:rPr>
                <w:rFonts w:hint="eastAsia"/>
                <w:b/>
              </w:rPr>
              <w:t>说明</w:t>
            </w:r>
          </w:p>
        </w:tc>
        <w:tc>
          <w:tcPr>
            <w:tcW w:w="2329" w:type="dxa"/>
          </w:tcPr>
          <w:p w14:paraId="4EB2056F" w14:textId="77777777" w:rsidR="000A05A9" w:rsidRPr="00D12B17" w:rsidRDefault="000A05A9" w:rsidP="00840C44">
            <w:pPr>
              <w:spacing w:line="240" w:lineRule="auto"/>
              <w:jc w:val="center"/>
              <w:rPr>
                <w:b/>
              </w:rPr>
            </w:pPr>
            <w:r w:rsidRPr="00D12B17">
              <w:rPr>
                <w:rFonts w:hint="eastAsia"/>
                <w:b/>
              </w:rPr>
              <w:t>需求属性</w:t>
            </w:r>
          </w:p>
        </w:tc>
        <w:tc>
          <w:tcPr>
            <w:tcW w:w="2362" w:type="dxa"/>
          </w:tcPr>
          <w:p w14:paraId="1E8749F2" w14:textId="77777777" w:rsidR="000A05A9" w:rsidRPr="00D12B17" w:rsidRDefault="000A05A9" w:rsidP="00840C44">
            <w:pPr>
              <w:spacing w:line="240" w:lineRule="auto"/>
              <w:jc w:val="center"/>
              <w:rPr>
                <w:b/>
              </w:rPr>
            </w:pPr>
            <w:r w:rsidRPr="00D12B17">
              <w:rPr>
                <w:rFonts w:hint="eastAsia"/>
                <w:b/>
              </w:rPr>
              <w:t>涉及测试文件</w:t>
            </w:r>
          </w:p>
        </w:tc>
      </w:tr>
      <w:tr w:rsidR="000A05A9" w14:paraId="78116AB4" w14:textId="77777777" w:rsidTr="00024C74">
        <w:tc>
          <w:tcPr>
            <w:tcW w:w="2330" w:type="dxa"/>
          </w:tcPr>
          <w:p w14:paraId="108A5B8E" w14:textId="10CB33FD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测试</w:t>
            </w:r>
            <w:r w:rsidR="00293BFF">
              <w:rPr>
                <w:rFonts w:hint="eastAsia"/>
              </w:rPr>
              <w:t>登录功能</w:t>
            </w:r>
          </w:p>
        </w:tc>
        <w:tc>
          <w:tcPr>
            <w:tcW w:w="2329" w:type="dxa"/>
          </w:tcPr>
          <w:p w14:paraId="26E714B4" w14:textId="7F1AF933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模拟用户</w:t>
            </w:r>
            <w:r w:rsidR="00293BFF">
              <w:rPr>
                <w:rFonts w:hint="eastAsia"/>
              </w:rPr>
              <w:t>登录</w:t>
            </w:r>
          </w:p>
        </w:tc>
        <w:tc>
          <w:tcPr>
            <w:tcW w:w="2329" w:type="dxa"/>
          </w:tcPr>
          <w:p w14:paraId="0A120720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62" w:type="dxa"/>
          </w:tcPr>
          <w:p w14:paraId="70A7FFE8" w14:textId="61E88E8C" w:rsidR="000A05A9" w:rsidRDefault="00293BFF" w:rsidP="00840C44">
            <w:pPr>
              <w:spacing w:line="240" w:lineRule="auto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>T</w:t>
            </w:r>
            <w:r>
              <w:rPr>
                <w:rFonts w:hint="eastAsia"/>
              </w:rPr>
              <w:t>est</w:t>
            </w:r>
            <w:r w:rsidR="000A05A9">
              <w:t>.java</w:t>
            </w:r>
          </w:p>
        </w:tc>
      </w:tr>
      <w:tr w:rsidR="000A05A9" w14:paraId="597B0EB8" w14:textId="77777777" w:rsidTr="00024C74">
        <w:tc>
          <w:tcPr>
            <w:tcW w:w="2330" w:type="dxa"/>
          </w:tcPr>
          <w:p w14:paraId="4F376C4F" w14:textId="3A035ACE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测试</w:t>
            </w:r>
            <w:r w:rsidR="00293BFF">
              <w:rPr>
                <w:rFonts w:hint="eastAsia"/>
              </w:rPr>
              <w:t>登出功能</w:t>
            </w:r>
          </w:p>
        </w:tc>
        <w:tc>
          <w:tcPr>
            <w:tcW w:w="2329" w:type="dxa"/>
          </w:tcPr>
          <w:p w14:paraId="1C42E25A" w14:textId="0141D2D2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模拟用户</w:t>
            </w:r>
            <w:r w:rsidR="00293BFF">
              <w:rPr>
                <w:rFonts w:hint="eastAsia"/>
              </w:rPr>
              <w:t>登出</w:t>
            </w:r>
          </w:p>
        </w:tc>
        <w:tc>
          <w:tcPr>
            <w:tcW w:w="2329" w:type="dxa"/>
          </w:tcPr>
          <w:p w14:paraId="4CF24D64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62" w:type="dxa"/>
          </w:tcPr>
          <w:p w14:paraId="068FE619" w14:textId="67E0014E" w:rsidR="000A05A9" w:rsidRDefault="00293BFF" w:rsidP="00840C44">
            <w:pPr>
              <w:spacing w:line="240" w:lineRule="auto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>T</w:t>
            </w:r>
            <w:r>
              <w:rPr>
                <w:rFonts w:hint="eastAsia"/>
              </w:rPr>
              <w:t>est</w:t>
            </w:r>
            <w:r w:rsidR="000A05A9">
              <w:t>.java</w:t>
            </w:r>
          </w:p>
        </w:tc>
      </w:tr>
      <w:tr w:rsidR="000A05A9" w14:paraId="2C55E2B6" w14:textId="77777777" w:rsidTr="00024C74">
        <w:tc>
          <w:tcPr>
            <w:tcW w:w="2330" w:type="dxa"/>
          </w:tcPr>
          <w:p w14:paraId="60F0872D" w14:textId="0CBBCEAB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测试</w:t>
            </w:r>
            <w:r w:rsidR="00293BFF">
              <w:rPr>
                <w:rFonts w:hint="eastAsia"/>
              </w:rPr>
              <w:t>搜索功能</w:t>
            </w:r>
          </w:p>
        </w:tc>
        <w:tc>
          <w:tcPr>
            <w:tcW w:w="2329" w:type="dxa"/>
          </w:tcPr>
          <w:p w14:paraId="067EBD7E" w14:textId="711F2AD4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模拟用户</w:t>
            </w:r>
            <w:r w:rsidR="00293BFF">
              <w:rPr>
                <w:rFonts w:hint="eastAsia"/>
              </w:rPr>
              <w:t>搜索电影</w:t>
            </w:r>
          </w:p>
        </w:tc>
        <w:tc>
          <w:tcPr>
            <w:tcW w:w="2329" w:type="dxa"/>
          </w:tcPr>
          <w:p w14:paraId="47382CB7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62" w:type="dxa"/>
          </w:tcPr>
          <w:p w14:paraId="51184D2F" w14:textId="4836D994" w:rsidR="000A05A9" w:rsidRDefault="00293BFF" w:rsidP="00840C44">
            <w:pPr>
              <w:spacing w:line="240" w:lineRule="auto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>T</w:t>
            </w:r>
            <w:r>
              <w:rPr>
                <w:rFonts w:hint="eastAsia"/>
              </w:rPr>
              <w:t>est</w:t>
            </w:r>
            <w:r w:rsidR="000A05A9">
              <w:t>.java</w:t>
            </w:r>
          </w:p>
        </w:tc>
      </w:tr>
    </w:tbl>
    <w:p w14:paraId="21C2DD01" w14:textId="77777777" w:rsidR="00024C74" w:rsidRDefault="00024C74" w:rsidP="00024C74">
      <w:pPr>
        <w:pStyle w:val="2"/>
        <w:numPr>
          <w:ilvl w:val="1"/>
          <w:numId w:val="1"/>
        </w:numPr>
        <w:spacing w:line="240" w:lineRule="auto"/>
      </w:pPr>
      <w:bookmarkStart w:id="7" w:name="_Toc5997386"/>
      <w:r>
        <w:rPr>
          <w:rFonts w:hint="eastAsia"/>
        </w:rPr>
        <w:lastRenderedPageBreak/>
        <w:t>Cookie</w:t>
      </w:r>
      <w:r>
        <w:rPr>
          <w:rFonts w:hint="eastAsia"/>
        </w:rPr>
        <w:t>测试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35"/>
        <w:gridCol w:w="2330"/>
        <w:gridCol w:w="2330"/>
        <w:gridCol w:w="2355"/>
      </w:tblGrid>
      <w:tr w:rsidR="00024C74" w14:paraId="0A97774F" w14:textId="77777777" w:rsidTr="005C2CF9">
        <w:tc>
          <w:tcPr>
            <w:tcW w:w="2394" w:type="dxa"/>
          </w:tcPr>
          <w:p w14:paraId="4BA53AD1" w14:textId="77777777" w:rsidR="00024C74" w:rsidRPr="00D12B17" w:rsidRDefault="00024C74" w:rsidP="005C2CF9">
            <w:pPr>
              <w:spacing w:line="240" w:lineRule="auto"/>
              <w:jc w:val="center"/>
              <w:rPr>
                <w:b/>
              </w:rPr>
            </w:pPr>
            <w:r w:rsidRPr="00D12B17">
              <w:rPr>
                <w:rFonts w:hint="eastAsia"/>
                <w:b/>
              </w:rPr>
              <w:t>测试对象</w:t>
            </w:r>
          </w:p>
        </w:tc>
        <w:tc>
          <w:tcPr>
            <w:tcW w:w="2394" w:type="dxa"/>
          </w:tcPr>
          <w:p w14:paraId="1CCE3A65" w14:textId="77777777" w:rsidR="00024C74" w:rsidRPr="00D12B17" w:rsidRDefault="00024C74" w:rsidP="005C2CF9">
            <w:pPr>
              <w:spacing w:line="240" w:lineRule="auto"/>
              <w:jc w:val="center"/>
              <w:rPr>
                <w:b/>
              </w:rPr>
            </w:pPr>
            <w:r w:rsidRPr="00D12B17">
              <w:rPr>
                <w:rFonts w:hint="eastAsia"/>
                <w:b/>
              </w:rPr>
              <w:t>说明</w:t>
            </w:r>
          </w:p>
        </w:tc>
        <w:tc>
          <w:tcPr>
            <w:tcW w:w="2394" w:type="dxa"/>
          </w:tcPr>
          <w:p w14:paraId="2EA2FFB2" w14:textId="77777777" w:rsidR="00024C74" w:rsidRPr="00D12B17" w:rsidRDefault="00024C74" w:rsidP="005C2CF9">
            <w:pPr>
              <w:spacing w:line="240" w:lineRule="auto"/>
              <w:jc w:val="center"/>
              <w:rPr>
                <w:b/>
              </w:rPr>
            </w:pPr>
            <w:r w:rsidRPr="00D12B17">
              <w:rPr>
                <w:rFonts w:hint="eastAsia"/>
                <w:b/>
              </w:rPr>
              <w:t>需求属性</w:t>
            </w:r>
          </w:p>
        </w:tc>
        <w:tc>
          <w:tcPr>
            <w:tcW w:w="2394" w:type="dxa"/>
          </w:tcPr>
          <w:p w14:paraId="3E3822AF" w14:textId="77777777" w:rsidR="00024C74" w:rsidRPr="00D12B17" w:rsidRDefault="00024C74" w:rsidP="005C2CF9">
            <w:pPr>
              <w:spacing w:line="240" w:lineRule="auto"/>
              <w:jc w:val="center"/>
              <w:rPr>
                <w:b/>
              </w:rPr>
            </w:pPr>
            <w:r w:rsidRPr="00D12B17">
              <w:rPr>
                <w:rFonts w:hint="eastAsia"/>
                <w:b/>
              </w:rPr>
              <w:t>涉及测试文件</w:t>
            </w:r>
          </w:p>
        </w:tc>
      </w:tr>
      <w:tr w:rsidR="00024C74" w14:paraId="6AF318AE" w14:textId="77777777" w:rsidTr="005C2CF9">
        <w:tc>
          <w:tcPr>
            <w:tcW w:w="2394" w:type="dxa"/>
          </w:tcPr>
          <w:p w14:paraId="6FC8BC1B" w14:textId="22490962" w:rsidR="00024C74" w:rsidRDefault="00024C74" w:rsidP="005C2CF9">
            <w:pPr>
              <w:spacing w:line="240" w:lineRule="auto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Cookie使用</w:t>
            </w:r>
          </w:p>
        </w:tc>
        <w:tc>
          <w:tcPr>
            <w:tcW w:w="2394" w:type="dxa"/>
          </w:tcPr>
          <w:p w14:paraId="02E550AC" w14:textId="00E87158" w:rsidR="00024C74" w:rsidRDefault="00024C74" w:rsidP="005C2CF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清除cookie后读取cookie内容</w:t>
            </w:r>
          </w:p>
        </w:tc>
        <w:tc>
          <w:tcPr>
            <w:tcW w:w="2394" w:type="dxa"/>
          </w:tcPr>
          <w:p w14:paraId="32548983" w14:textId="34F1E90B" w:rsidR="00024C74" w:rsidRDefault="00024C74" w:rsidP="005C2CF9">
            <w:pPr>
              <w:spacing w:line="240" w:lineRule="auto"/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测试</w:t>
            </w:r>
          </w:p>
        </w:tc>
        <w:tc>
          <w:tcPr>
            <w:tcW w:w="2394" w:type="dxa"/>
          </w:tcPr>
          <w:p w14:paraId="702C34D1" w14:textId="77777777" w:rsidR="00024C74" w:rsidRDefault="00024C74" w:rsidP="005C2CF9">
            <w:pPr>
              <w:spacing w:line="240" w:lineRule="auto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>T</w:t>
            </w:r>
            <w:r>
              <w:rPr>
                <w:rFonts w:hint="eastAsia"/>
              </w:rPr>
              <w:t>est</w:t>
            </w:r>
            <w:r>
              <w:t>.java</w:t>
            </w:r>
          </w:p>
        </w:tc>
      </w:tr>
      <w:tr w:rsidR="00024C74" w14:paraId="13449645" w14:textId="77777777" w:rsidTr="005C2CF9">
        <w:tc>
          <w:tcPr>
            <w:tcW w:w="2394" w:type="dxa"/>
          </w:tcPr>
          <w:p w14:paraId="0B06B4A3" w14:textId="74BDE915" w:rsidR="00024C74" w:rsidRDefault="00024C74" w:rsidP="005C2CF9">
            <w:pPr>
              <w:spacing w:line="240" w:lineRule="auto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Cookie写入时间</w:t>
            </w:r>
          </w:p>
        </w:tc>
        <w:tc>
          <w:tcPr>
            <w:tcW w:w="2394" w:type="dxa"/>
          </w:tcPr>
          <w:p w14:paraId="1B4C9A92" w14:textId="192AEC5A" w:rsidR="00024C74" w:rsidRDefault="00024C74" w:rsidP="005C2CF9">
            <w:pPr>
              <w:spacing w:line="240" w:lineRule="auto"/>
            </w:pPr>
            <w:r>
              <w:rPr>
                <w:rFonts w:hint="eastAsia"/>
              </w:rPr>
              <w:t>读取cookie内容与当前时间对比</w:t>
            </w:r>
          </w:p>
        </w:tc>
        <w:tc>
          <w:tcPr>
            <w:tcW w:w="2394" w:type="dxa"/>
          </w:tcPr>
          <w:p w14:paraId="64D2A635" w14:textId="229992E4" w:rsidR="00024C74" w:rsidRDefault="00024C74" w:rsidP="005C2CF9">
            <w:pPr>
              <w:spacing w:line="240" w:lineRule="auto"/>
            </w:pPr>
            <w:r>
              <w:rPr>
                <w:rFonts w:hint="eastAsia"/>
              </w:rPr>
              <w:t>Cookie测试</w:t>
            </w:r>
          </w:p>
        </w:tc>
        <w:tc>
          <w:tcPr>
            <w:tcW w:w="2394" w:type="dxa"/>
          </w:tcPr>
          <w:p w14:paraId="003F30ED" w14:textId="77777777" w:rsidR="00024C74" w:rsidRDefault="00024C74" w:rsidP="005C2CF9">
            <w:pPr>
              <w:spacing w:line="240" w:lineRule="auto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>T</w:t>
            </w:r>
            <w:r>
              <w:rPr>
                <w:rFonts w:hint="eastAsia"/>
              </w:rPr>
              <w:t>est</w:t>
            </w:r>
            <w:r>
              <w:t>.java</w:t>
            </w:r>
          </w:p>
        </w:tc>
      </w:tr>
      <w:tr w:rsidR="00024C74" w14:paraId="77995A0F" w14:textId="77777777" w:rsidTr="005C2CF9">
        <w:tc>
          <w:tcPr>
            <w:tcW w:w="2394" w:type="dxa"/>
          </w:tcPr>
          <w:p w14:paraId="494581F3" w14:textId="54BB60AD" w:rsidR="00024C74" w:rsidRDefault="00024C74" w:rsidP="005C2CF9">
            <w:pPr>
              <w:spacing w:line="240" w:lineRule="auto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网页refresh后cookie有无更新</w:t>
            </w:r>
          </w:p>
        </w:tc>
        <w:tc>
          <w:tcPr>
            <w:tcW w:w="2394" w:type="dxa"/>
          </w:tcPr>
          <w:p w14:paraId="0A9727EB" w14:textId="4F05ADD1" w:rsidR="00024C74" w:rsidRDefault="00024C74" w:rsidP="005C2CF9">
            <w:pPr>
              <w:spacing w:line="240" w:lineRule="auto"/>
            </w:pPr>
            <w:r>
              <w:rPr>
                <w:rFonts w:hint="eastAsia"/>
              </w:rPr>
              <w:t>读取cookie在网页刷新前后的内容进行比较</w:t>
            </w:r>
          </w:p>
        </w:tc>
        <w:tc>
          <w:tcPr>
            <w:tcW w:w="2394" w:type="dxa"/>
          </w:tcPr>
          <w:p w14:paraId="63E329DA" w14:textId="6A931CF2" w:rsidR="00024C74" w:rsidRDefault="00024C74" w:rsidP="005C2CF9">
            <w:pPr>
              <w:spacing w:line="240" w:lineRule="auto"/>
            </w:pPr>
            <w:r>
              <w:rPr>
                <w:rFonts w:hint="eastAsia"/>
              </w:rPr>
              <w:t>Cookie测试</w:t>
            </w:r>
          </w:p>
        </w:tc>
        <w:tc>
          <w:tcPr>
            <w:tcW w:w="2394" w:type="dxa"/>
          </w:tcPr>
          <w:p w14:paraId="1CC974FA" w14:textId="77777777" w:rsidR="00024C74" w:rsidRDefault="00024C74" w:rsidP="005C2CF9">
            <w:pPr>
              <w:spacing w:line="240" w:lineRule="auto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>T</w:t>
            </w:r>
            <w:r>
              <w:rPr>
                <w:rFonts w:hint="eastAsia"/>
              </w:rPr>
              <w:t>est</w:t>
            </w:r>
            <w:r>
              <w:t>.java</w:t>
            </w:r>
          </w:p>
        </w:tc>
      </w:tr>
    </w:tbl>
    <w:p w14:paraId="35A59F6F" w14:textId="5120D6FA" w:rsidR="006F3A39" w:rsidRDefault="00024C74" w:rsidP="006F3A39">
      <w:pPr>
        <w:pStyle w:val="1"/>
      </w:pPr>
      <w:r w:rsidRPr="006F3A39">
        <w:rPr>
          <w:rFonts w:hint="eastAsia"/>
        </w:rPr>
        <w:t>测试策略</w:t>
      </w:r>
      <w:bookmarkEnd w:id="7"/>
    </w:p>
    <w:p w14:paraId="2DE23C2B" w14:textId="6CA495E1" w:rsidR="006F3A39" w:rsidRDefault="00C2315A" w:rsidP="006F3A39">
      <w:pPr>
        <w:ind w:left="720"/>
      </w:pPr>
      <w:r w:rsidRPr="00C2315A">
        <w:rPr>
          <w:rFonts w:hint="eastAsia"/>
        </w:rPr>
        <w:t>在本次测试中，我们将采用Junit4对代码进行测试，</w:t>
      </w:r>
      <w:r>
        <w:rPr>
          <w:rFonts w:hint="eastAsia"/>
        </w:rPr>
        <w:t>环境为</w:t>
      </w:r>
      <w:proofErr w:type="spellStart"/>
      <w:r>
        <w:rPr>
          <w:rFonts w:ascii="Times New Roman" w:hint="eastAsia"/>
        </w:rPr>
        <w:t>intelij</w:t>
      </w:r>
      <w:proofErr w:type="spellEnd"/>
      <w:r>
        <w:rPr>
          <w:rFonts w:ascii="Times New Roman" w:hint="eastAsia"/>
        </w:rPr>
        <w:t xml:space="preserve"> idea</w:t>
      </w:r>
      <w:r w:rsidRPr="00C2315A">
        <w:rPr>
          <w:rFonts w:hint="eastAsia"/>
        </w:rPr>
        <w:t>以确保代码运行的正确性</w:t>
      </w:r>
      <w:r>
        <w:rPr>
          <w:rFonts w:hint="eastAsia"/>
        </w:rPr>
        <w:t>。</w:t>
      </w:r>
    </w:p>
    <w:p w14:paraId="5B2B051A" w14:textId="2A4D2920" w:rsidR="00827B5F" w:rsidRPr="00827B5F" w:rsidRDefault="00827B5F" w:rsidP="00827B5F">
      <w:pPr>
        <w:pStyle w:val="2"/>
      </w:pPr>
      <w:bookmarkStart w:id="8" w:name="_Toc5997387"/>
      <w:r w:rsidRPr="00827B5F">
        <w:rPr>
          <w:rFonts w:hint="eastAsia"/>
        </w:rPr>
        <w:t>测试用例</w:t>
      </w:r>
      <w:bookmarkEnd w:id="8"/>
    </w:p>
    <w:p w14:paraId="1F71070B" w14:textId="77777777" w:rsidR="000A05A9" w:rsidRDefault="000A05A9" w:rsidP="000A05A9">
      <w:pPr>
        <w:pStyle w:val="3"/>
        <w:numPr>
          <w:ilvl w:val="2"/>
          <w:numId w:val="1"/>
        </w:numPr>
        <w:spacing w:line="240" w:lineRule="auto"/>
      </w:pPr>
      <w:bookmarkStart w:id="9" w:name="_Toc9714785"/>
      <w:r>
        <w:rPr>
          <w:rFonts w:hint="eastAsia"/>
        </w:rPr>
        <w:t>G</w:t>
      </w:r>
      <w:r>
        <w:t>UI</w:t>
      </w:r>
      <w:r>
        <w:rPr>
          <w:rFonts w:hint="eastAsia"/>
        </w:rPr>
        <w:t>测试用例</w:t>
      </w:r>
      <w:bookmarkEnd w:id="9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86"/>
        <w:gridCol w:w="2248"/>
        <w:gridCol w:w="2667"/>
        <w:gridCol w:w="2249"/>
      </w:tblGrid>
      <w:tr w:rsidR="000A05A9" w14:paraId="50CCE2BA" w14:textId="77777777" w:rsidTr="009C491C">
        <w:tc>
          <w:tcPr>
            <w:tcW w:w="2186" w:type="dxa"/>
          </w:tcPr>
          <w:p w14:paraId="4E27EC44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2248" w:type="dxa"/>
          </w:tcPr>
          <w:p w14:paraId="6C9FBA2D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测试组件</w:t>
            </w:r>
          </w:p>
        </w:tc>
        <w:tc>
          <w:tcPr>
            <w:tcW w:w="2667" w:type="dxa"/>
          </w:tcPr>
          <w:p w14:paraId="46B64982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测试用例描述</w:t>
            </w:r>
          </w:p>
        </w:tc>
        <w:tc>
          <w:tcPr>
            <w:tcW w:w="2249" w:type="dxa"/>
          </w:tcPr>
          <w:p w14:paraId="5A2ECF20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预期测试结果</w:t>
            </w:r>
          </w:p>
        </w:tc>
      </w:tr>
      <w:tr w:rsidR="000A05A9" w14:paraId="30938D5B" w14:textId="77777777" w:rsidTr="008032A2">
        <w:trPr>
          <w:trHeight w:val="567"/>
        </w:trPr>
        <w:tc>
          <w:tcPr>
            <w:tcW w:w="2186" w:type="dxa"/>
          </w:tcPr>
          <w:p w14:paraId="5F22ED2F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248" w:type="dxa"/>
            <w:vMerge w:val="restart"/>
          </w:tcPr>
          <w:p w14:paraId="59F20854" w14:textId="2CF8A82B" w:rsidR="000A05A9" w:rsidRDefault="00C62A8D" w:rsidP="00840C44">
            <w:pPr>
              <w:spacing w:line="240" w:lineRule="auto"/>
            </w:pPr>
            <w:r>
              <w:rPr>
                <w:rFonts w:hint="eastAsia"/>
              </w:rPr>
              <w:t>按钮</w:t>
            </w:r>
          </w:p>
        </w:tc>
        <w:tc>
          <w:tcPr>
            <w:tcW w:w="2667" w:type="dxa"/>
          </w:tcPr>
          <w:p w14:paraId="353659B4" w14:textId="5281F32F" w:rsidR="000A05A9" w:rsidRDefault="00C62A8D" w:rsidP="00840C44">
            <w:pPr>
              <w:spacing w:line="240" w:lineRule="auto"/>
            </w:pPr>
            <w:r>
              <w:rPr>
                <w:rFonts w:hint="eastAsia"/>
              </w:rPr>
              <w:t>点击“电影”</w:t>
            </w:r>
          </w:p>
        </w:tc>
        <w:tc>
          <w:tcPr>
            <w:tcW w:w="2249" w:type="dxa"/>
          </w:tcPr>
          <w:p w14:paraId="011C2A68" w14:textId="5D5CE3ED" w:rsidR="000A05A9" w:rsidRDefault="00C62A8D" w:rsidP="00840C44">
            <w:pPr>
              <w:spacing w:line="240" w:lineRule="auto"/>
            </w:pPr>
            <w:r>
              <w:rPr>
                <w:rFonts w:hint="eastAsia"/>
              </w:rPr>
              <w:t>转跳到电影页面</w:t>
            </w:r>
          </w:p>
        </w:tc>
      </w:tr>
      <w:tr w:rsidR="000A05A9" w14:paraId="3E85C1A6" w14:textId="77777777" w:rsidTr="008032A2">
        <w:trPr>
          <w:trHeight w:val="567"/>
        </w:trPr>
        <w:tc>
          <w:tcPr>
            <w:tcW w:w="2186" w:type="dxa"/>
          </w:tcPr>
          <w:p w14:paraId="27A2B108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2248" w:type="dxa"/>
            <w:vMerge/>
          </w:tcPr>
          <w:p w14:paraId="276E3E23" w14:textId="77777777" w:rsidR="000A05A9" w:rsidRDefault="000A05A9" w:rsidP="00840C44">
            <w:pPr>
              <w:spacing w:line="240" w:lineRule="auto"/>
            </w:pPr>
          </w:p>
        </w:tc>
        <w:tc>
          <w:tcPr>
            <w:tcW w:w="2667" w:type="dxa"/>
          </w:tcPr>
          <w:p w14:paraId="4B5285B7" w14:textId="7AA34DB3" w:rsidR="000A05A9" w:rsidRDefault="00C62A8D" w:rsidP="00840C44">
            <w:pPr>
              <w:spacing w:line="240" w:lineRule="auto"/>
            </w:pPr>
            <w:r>
              <w:rPr>
                <w:rFonts w:hint="eastAsia"/>
              </w:rPr>
              <w:t>点击“影院”</w:t>
            </w:r>
          </w:p>
        </w:tc>
        <w:tc>
          <w:tcPr>
            <w:tcW w:w="2249" w:type="dxa"/>
          </w:tcPr>
          <w:p w14:paraId="37E09A21" w14:textId="3EEEFC2E" w:rsidR="000A05A9" w:rsidRDefault="00C62A8D" w:rsidP="00840C44">
            <w:pPr>
              <w:spacing w:line="240" w:lineRule="auto"/>
            </w:pPr>
            <w:r>
              <w:rPr>
                <w:rFonts w:hint="eastAsia"/>
              </w:rPr>
              <w:t>转跳到影院页面</w:t>
            </w:r>
          </w:p>
        </w:tc>
      </w:tr>
      <w:tr w:rsidR="000A05A9" w14:paraId="3D0BB680" w14:textId="77777777" w:rsidTr="008032A2">
        <w:trPr>
          <w:trHeight w:val="567"/>
        </w:trPr>
        <w:tc>
          <w:tcPr>
            <w:tcW w:w="2186" w:type="dxa"/>
          </w:tcPr>
          <w:p w14:paraId="2C62D918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2248" w:type="dxa"/>
            <w:vMerge/>
          </w:tcPr>
          <w:p w14:paraId="672F34C0" w14:textId="77777777" w:rsidR="000A05A9" w:rsidRDefault="000A05A9" w:rsidP="00840C44">
            <w:pPr>
              <w:spacing w:line="240" w:lineRule="auto"/>
            </w:pPr>
          </w:p>
        </w:tc>
        <w:tc>
          <w:tcPr>
            <w:tcW w:w="2667" w:type="dxa"/>
          </w:tcPr>
          <w:p w14:paraId="19078B16" w14:textId="090C6925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点击</w:t>
            </w:r>
            <w:r w:rsidR="00C62A8D">
              <w:rPr>
                <w:rFonts w:hint="eastAsia"/>
              </w:rPr>
              <w:t>“猫眼电影”图标按钮</w:t>
            </w:r>
            <w:r>
              <w:rPr>
                <w:rFonts w:hint="eastAsia"/>
              </w:rPr>
              <w:t>（在上个测试用例状态下）</w:t>
            </w:r>
          </w:p>
        </w:tc>
        <w:tc>
          <w:tcPr>
            <w:tcW w:w="2249" w:type="dxa"/>
          </w:tcPr>
          <w:p w14:paraId="516F7C98" w14:textId="7C62B615" w:rsidR="000A05A9" w:rsidRDefault="00C62A8D" w:rsidP="00840C44">
            <w:pPr>
              <w:spacing w:line="240" w:lineRule="auto"/>
            </w:pPr>
            <w:r>
              <w:rPr>
                <w:rFonts w:hint="eastAsia"/>
              </w:rPr>
              <w:t>回到首页</w:t>
            </w:r>
          </w:p>
        </w:tc>
      </w:tr>
      <w:tr w:rsidR="000A05A9" w14:paraId="05C91E1B" w14:textId="77777777" w:rsidTr="008032A2">
        <w:trPr>
          <w:trHeight w:val="567"/>
        </w:trPr>
        <w:tc>
          <w:tcPr>
            <w:tcW w:w="2186" w:type="dxa"/>
          </w:tcPr>
          <w:p w14:paraId="056519D4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004</w:t>
            </w:r>
          </w:p>
        </w:tc>
        <w:tc>
          <w:tcPr>
            <w:tcW w:w="2248" w:type="dxa"/>
            <w:vMerge w:val="restart"/>
          </w:tcPr>
          <w:p w14:paraId="129C9EE1" w14:textId="3B61C658" w:rsidR="000A05A9" w:rsidRDefault="00C610DC" w:rsidP="00840C44">
            <w:pPr>
              <w:spacing w:line="240" w:lineRule="auto"/>
            </w:pPr>
            <w:r>
              <w:rPr>
                <w:rFonts w:hint="eastAsia"/>
              </w:rPr>
              <w:t>单选</w:t>
            </w:r>
            <w:r w:rsidR="000A05A9">
              <w:rPr>
                <w:rFonts w:hint="eastAsia"/>
              </w:rPr>
              <w:t>框</w:t>
            </w:r>
          </w:p>
        </w:tc>
        <w:tc>
          <w:tcPr>
            <w:tcW w:w="2667" w:type="dxa"/>
          </w:tcPr>
          <w:p w14:paraId="1D87CE72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不做任何行为</w:t>
            </w:r>
          </w:p>
        </w:tc>
        <w:tc>
          <w:tcPr>
            <w:tcW w:w="2249" w:type="dxa"/>
          </w:tcPr>
          <w:p w14:paraId="7E07A16F" w14:textId="556A7813" w:rsidR="000A05A9" w:rsidRDefault="00DC0577" w:rsidP="00840C44">
            <w:pPr>
              <w:spacing w:line="240" w:lineRule="auto"/>
            </w:pPr>
            <w:r>
              <w:rPr>
                <w:rFonts w:hint="eastAsia"/>
              </w:rPr>
              <w:t>为默认选项（按热门排序）</w:t>
            </w:r>
          </w:p>
        </w:tc>
      </w:tr>
      <w:tr w:rsidR="000A05A9" w14:paraId="40E051C3" w14:textId="77777777" w:rsidTr="008032A2">
        <w:trPr>
          <w:trHeight w:val="567"/>
        </w:trPr>
        <w:tc>
          <w:tcPr>
            <w:tcW w:w="2186" w:type="dxa"/>
          </w:tcPr>
          <w:p w14:paraId="0F94B22D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005</w:t>
            </w:r>
          </w:p>
        </w:tc>
        <w:tc>
          <w:tcPr>
            <w:tcW w:w="2248" w:type="dxa"/>
            <w:vMerge/>
          </w:tcPr>
          <w:p w14:paraId="56841CF2" w14:textId="77777777" w:rsidR="000A05A9" w:rsidRDefault="000A05A9" w:rsidP="00840C44">
            <w:pPr>
              <w:spacing w:line="240" w:lineRule="auto"/>
            </w:pPr>
          </w:p>
        </w:tc>
        <w:tc>
          <w:tcPr>
            <w:tcW w:w="2667" w:type="dxa"/>
          </w:tcPr>
          <w:p w14:paraId="25575D63" w14:textId="0BDB465F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点击</w:t>
            </w:r>
            <w:r w:rsidR="00DC0577">
              <w:rPr>
                <w:rFonts w:hint="eastAsia"/>
              </w:rPr>
              <w:t>“按时间排序”</w:t>
            </w:r>
            <w:r>
              <w:rPr>
                <w:rFonts w:hint="eastAsia"/>
              </w:rPr>
              <w:t>选项</w:t>
            </w:r>
          </w:p>
        </w:tc>
        <w:tc>
          <w:tcPr>
            <w:tcW w:w="2249" w:type="dxa"/>
          </w:tcPr>
          <w:p w14:paraId="23A660E7" w14:textId="1306933D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点击选项被选中</w:t>
            </w:r>
            <w:r w:rsidR="00DC0577">
              <w:rPr>
                <w:rFonts w:hint="eastAsia"/>
              </w:rPr>
              <w:t>，“按热门排序”被取消</w:t>
            </w:r>
          </w:p>
        </w:tc>
      </w:tr>
      <w:tr w:rsidR="00DC0577" w14:paraId="63AD2CFB" w14:textId="77777777" w:rsidTr="008032A2">
        <w:trPr>
          <w:trHeight w:val="567"/>
        </w:trPr>
        <w:tc>
          <w:tcPr>
            <w:tcW w:w="2186" w:type="dxa"/>
          </w:tcPr>
          <w:p w14:paraId="78AD897E" w14:textId="5BF1A05B" w:rsidR="00DC0577" w:rsidRDefault="00DC0577" w:rsidP="00840C44">
            <w:pPr>
              <w:spacing w:line="240" w:lineRule="auto"/>
            </w:pPr>
            <w:r>
              <w:rPr>
                <w:rFonts w:hint="eastAsia"/>
              </w:rPr>
              <w:t>006</w:t>
            </w:r>
          </w:p>
        </w:tc>
        <w:tc>
          <w:tcPr>
            <w:tcW w:w="2248" w:type="dxa"/>
            <w:vMerge/>
          </w:tcPr>
          <w:p w14:paraId="348096F1" w14:textId="77777777" w:rsidR="00DC0577" w:rsidRDefault="00DC0577" w:rsidP="00840C44">
            <w:pPr>
              <w:spacing w:line="240" w:lineRule="auto"/>
            </w:pPr>
          </w:p>
        </w:tc>
        <w:tc>
          <w:tcPr>
            <w:tcW w:w="2667" w:type="dxa"/>
          </w:tcPr>
          <w:p w14:paraId="442B723E" w14:textId="5FA19BC6" w:rsidR="00DC0577" w:rsidRDefault="00DC0577" w:rsidP="00840C44">
            <w:pPr>
              <w:spacing w:line="240" w:lineRule="auto"/>
            </w:pPr>
            <w:r>
              <w:rPr>
                <w:rFonts w:hint="eastAsia"/>
              </w:rPr>
              <w:t>点击“</w:t>
            </w:r>
            <w:r w:rsidRPr="00DC0577">
              <w:rPr>
                <w:rFonts w:hint="eastAsia"/>
              </w:rPr>
              <w:t>按评价排序</w:t>
            </w:r>
            <w:r>
              <w:rPr>
                <w:rFonts w:hint="eastAsia"/>
              </w:rPr>
              <w:t>”（在上个测试用例基础上）</w:t>
            </w:r>
          </w:p>
        </w:tc>
        <w:tc>
          <w:tcPr>
            <w:tcW w:w="2249" w:type="dxa"/>
          </w:tcPr>
          <w:p w14:paraId="51CA946E" w14:textId="55E1D72A" w:rsidR="00DC0577" w:rsidRPr="00DC0577" w:rsidRDefault="00DC0577" w:rsidP="00840C44">
            <w:pPr>
              <w:spacing w:line="240" w:lineRule="auto"/>
            </w:pPr>
            <w:r>
              <w:rPr>
                <w:rFonts w:hint="eastAsia"/>
              </w:rPr>
              <w:t>点击选项被选中，“按时间排序”被取消</w:t>
            </w:r>
          </w:p>
        </w:tc>
      </w:tr>
      <w:tr w:rsidR="000A05A9" w14:paraId="1E31787E" w14:textId="77777777" w:rsidTr="008032A2">
        <w:trPr>
          <w:trHeight w:val="567"/>
        </w:trPr>
        <w:tc>
          <w:tcPr>
            <w:tcW w:w="2186" w:type="dxa"/>
          </w:tcPr>
          <w:p w14:paraId="64F244CE" w14:textId="1F859859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00</w:t>
            </w:r>
            <w:r w:rsidR="00EB26BE">
              <w:t>7</w:t>
            </w:r>
          </w:p>
        </w:tc>
        <w:tc>
          <w:tcPr>
            <w:tcW w:w="2248" w:type="dxa"/>
            <w:vMerge w:val="restart"/>
          </w:tcPr>
          <w:p w14:paraId="3D467A8A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输入框</w:t>
            </w:r>
          </w:p>
        </w:tc>
        <w:tc>
          <w:tcPr>
            <w:tcW w:w="2667" w:type="dxa"/>
          </w:tcPr>
          <w:p w14:paraId="53D7C298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不做任何行为</w:t>
            </w:r>
          </w:p>
        </w:tc>
        <w:tc>
          <w:tcPr>
            <w:tcW w:w="2249" w:type="dxa"/>
          </w:tcPr>
          <w:p w14:paraId="17511F7B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——</w:t>
            </w:r>
          </w:p>
        </w:tc>
      </w:tr>
      <w:tr w:rsidR="000A05A9" w14:paraId="27976F96" w14:textId="77777777" w:rsidTr="008032A2">
        <w:trPr>
          <w:trHeight w:val="567"/>
        </w:trPr>
        <w:tc>
          <w:tcPr>
            <w:tcW w:w="2186" w:type="dxa"/>
          </w:tcPr>
          <w:p w14:paraId="6AE84633" w14:textId="19FC74E9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00</w:t>
            </w:r>
            <w:r w:rsidR="00EB26BE">
              <w:t>8</w:t>
            </w:r>
          </w:p>
        </w:tc>
        <w:tc>
          <w:tcPr>
            <w:tcW w:w="2248" w:type="dxa"/>
            <w:vMerge/>
          </w:tcPr>
          <w:p w14:paraId="6BD9F6DB" w14:textId="77777777" w:rsidR="000A05A9" w:rsidRDefault="000A05A9" w:rsidP="00840C44">
            <w:pPr>
              <w:spacing w:line="240" w:lineRule="auto"/>
            </w:pPr>
          </w:p>
        </w:tc>
        <w:tc>
          <w:tcPr>
            <w:tcW w:w="2667" w:type="dxa"/>
          </w:tcPr>
          <w:p w14:paraId="23E011CB" w14:textId="7227F881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输入字符“</w:t>
            </w:r>
            <w:r w:rsidR="00EB26BE">
              <w:rPr>
                <w:rFonts w:hint="eastAsia"/>
              </w:rPr>
              <w:t>1</w:t>
            </w:r>
            <w:r w:rsidR="00EB26BE">
              <w:t>3305806767</w:t>
            </w:r>
            <w:r>
              <w:rPr>
                <w:rFonts w:hint="eastAsia"/>
              </w:rPr>
              <w:t>”</w:t>
            </w:r>
          </w:p>
        </w:tc>
        <w:tc>
          <w:tcPr>
            <w:tcW w:w="2249" w:type="dxa"/>
          </w:tcPr>
          <w:p w14:paraId="66175151" w14:textId="0E944DAC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输入框中显示</w:t>
            </w:r>
            <w:r w:rsidR="00030948">
              <w:rPr>
                <w:rFonts w:hint="eastAsia"/>
              </w:rPr>
              <w:t>“</w:t>
            </w:r>
            <w:r w:rsidR="00EB26BE">
              <w:rPr>
                <w:rFonts w:hint="eastAsia"/>
              </w:rPr>
              <w:t>1</w:t>
            </w:r>
            <w:r w:rsidR="00EB26BE">
              <w:t>3305806767</w:t>
            </w:r>
            <w:r w:rsidR="00030948">
              <w:rPr>
                <w:rFonts w:hint="eastAsia"/>
              </w:rPr>
              <w:t>”</w:t>
            </w:r>
          </w:p>
        </w:tc>
      </w:tr>
      <w:tr w:rsidR="000A05A9" w14:paraId="4927D451" w14:textId="77777777" w:rsidTr="008032A2">
        <w:trPr>
          <w:trHeight w:val="567"/>
        </w:trPr>
        <w:tc>
          <w:tcPr>
            <w:tcW w:w="2186" w:type="dxa"/>
          </w:tcPr>
          <w:p w14:paraId="77A09B31" w14:textId="21B6CE64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0</w:t>
            </w:r>
            <w:r w:rsidR="00EB26BE">
              <w:t>09</w:t>
            </w:r>
          </w:p>
        </w:tc>
        <w:tc>
          <w:tcPr>
            <w:tcW w:w="2248" w:type="dxa"/>
            <w:vMerge/>
          </w:tcPr>
          <w:p w14:paraId="676E8E80" w14:textId="77777777" w:rsidR="000A05A9" w:rsidRDefault="000A05A9" w:rsidP="00840C44">
            <w:pPr>
              <w:spacing w:line="240" w:lineRule="auto"/>
            </w:pPr>
          </w:p>
        </w:tc>
        <w:tc>
          <w:tcPr>
            <w:tcW w:w="2667" w:type="dxa"/>
          </w:tcPr>
          <w:p w14:paraId="175DAD54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清空字符</w:t>
            </w:r>
          </w:p>
        </w:tc>
        <w:tc>
          <w:tcPr>
            <w:tcW w:w="2249" w:type="dxa"/>
          </w:tcPr>
          <w:p w14:paraId="7FCF2769" w14:textId="6F8FF574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输入框被清空</w:t>
            </w:r>
            <w:r w:rsidR="00030948">
              <w:t xml:space="preserve"> </w:t>
            </w:r>
          </w:p>
        </w:tc>
      </w:tr>
      <w:tr w:rsidR="000A05A9" w14:paraId="6DDAF3AE" w14:textId="77777777" w:rsidTr="008032A2">
        <w:trPr>
          <w:trHeight w:val="567"/>
        </w:trPr>
        <w:tc>
          <w:tcPr>
            <w:tcW w:w="2186" w:type="dxa"/>
          </w:tcPr>
          <w:p w14:paraId="1808F3EE" w14:textId="35610D01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01</w:t>
            </w:r>
            <w:r w:rsidR="00EB26BE">
              <w:t>0</w:t>
            </w:r>
          </w:p>
        </w:tc>
        <w:tc>
          <w:tcPr>
            <w:tcW w:w="2248" w:type="dxa"/>
            <w:vMerge w:val="restart"/>
          </w:tcPr>
          <w:p w14:paraId="2A82B666" w14:textId="2616E97D" w:rsidR="000A05A9" w:rsidRDefault="00EB26BE" w:rsidP="00840C44">
            <w:pPr>
              <w:spacing w:line="240" w:lineRule="auto"/>
            </w:pPr>
            <w:r>
              <w:rPr>
                <w:rFonts w:hint="eastAsia"/>
              </w:rPr>
              <w:t>表单</w:t>
            </w:r>
          </w:p>
        </w:tc>
        <w:tc>
          <w:tcPr>
            <w:tcW w:w="2667" w:type="dxa"/>
          </w:tcPr>
          <w:p w14:paraId="739C1EB9" w14:textId="747E504C" w:rsidR="000A05A9" w:rsidRDefault="00EB26BE" w:rsidP="00840C44">
            <w:pPr>
              <w:spacing w:line="240" w:lineRule="auto"/>
            </w:pPr>
            <w:r>
              <w:rPr>
                <w:rFonts w:hint="eastAsia"/>
              </w:rPr>
              <w:t>不做任何行为</w:t>
            </w:r>
          </w:p>
        </w:tc>
        <w:tc>
          <w:tcPr>
            <w:tcW w:w="2249" w:type="dxa"/>
          </w:tcPr>
          <w:p w14:paraId="47539DD6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——</w:t>
            </w:r>
          </w:p>
        </w:tc>
      </w:tr>
      <w:tr w:rsidR="000A05A9" w14:paraId="10C70C4B" w14:textId="77777777" w:rsidTr="008032A2">
        <w:trPr>
          <w:trHeight w:val="567"/>
        </w:trPr>
        <w:tc>
          <w:tcPr>
            <w:tcW w:w="2186" w:type="dxa"/>
          </w:tcPr>
          <w:p w14:paraId="03C34B5B" w14:textId="1C01FAF3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01</w:t>
            </w:r>
            <w:r w:rsidR="00EB26BE">
              <w:t>1</w:t>
            </w:r>
          </w:p>
        </w:tc>
        <w:tc>
          <w:tcPr>
            <w:tcW w:w="2248" w:type="dxa"/>
            <w:vMerge/>
          </w:tcPr>
          <w:p w14:paraId="762EA052" w14:textId="77777777" w:rsidR="000A05A9" w:rsidRDefault="000A05A9" w:rsidP="00840C44">
            <w:pPr>
              <w:spacing w:line="240" w:lineRule="auto"/>
            </w:pPr>
          </w:p>
        </w:tc>
        <w:tc>
          <w:tcPr>
            <w:tcW w:w="2667" w:type="dxa"/>
          </w:tcPr>
          <w:p w14:paraId="75C967D1" w14:textId="7C5AA2DC" w:rsidR="000A05A9" w:rsidRDefault="00EB26BE" w:rsidP="00840C44">
            <w:pPr>
              <w:spacing w:line="240" w:lineRule="auto"/>
            </w:pPr>
            <w:r>
              <w:rPr>
                <w:rFonts w:hint="eastAsia"/>
              </w:rPr>
              <w:t>输入字符“大侦探”</w:t>
            </w:r>
          </w:p>
        </w:tc>
        <w:tc>
          <w:tcPr>
            <w:tcW w:w="2249" w:type="dxa"/>
          </w:tcPr>
          <w:p w14:paraId="4AA0AAD8" w14:textId="534F5806" w:rsidR="000A05A9" w:rsidRPr="003A563B" w:rsidRDefault="00EB26BE" w:rsidP="00840C44">
            <w:pPr>
              <w:spacing w:line="240" w:lineRule="auto"/>
            </w:pPr>
            <w:r>
              <w:rPr>
                <w:rFonts w:hint="eastAsia"/>
              </w:rPr>
              <w:t>输入框中显示“大侦探”</w:t>
            </w:r>
          </w:p>
        </w:tc>
      </w:tr>
      <w:tr w:rsidR="00EB26BE" w14:paraId="15F46DB1" w14:textId="77777777" w:rsidTr="008032A2">
        <w:trPr>
          <w:trHeight w:val="567"/>
        </w:trPr>
        <w:tc>
          <w:tcPr>
            <w:tcW w:w="2186" w:type="dxa"/>
          </w:tcPr>
          <w:p w14:paraId="3F2F5B55" w14:textId="2EDE3813" w:rsidR="00EB26BE" w:rsidRDefault="00EB26BE" w:rsidP="00840C44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12</w:t>
            </w:r>
          </w:p>
        </w:tc>
        <w:tc>
          <w:tcPr>
            <w:tcW w:w="2248" w:type="dxa"/>
            <w:vMerge/>
          </w:tcPr>
          <w:p w14:paraId="16CFADAA" w14:textId="77777777" w:rsidR="00EB26BE" w:rsidRDefault="00EB26BE" w:rsidP="00840C44">
            <w:pPr>
              <w:spacing w:line="240" w:lineRule="auto"/>
            </w:pPr>
          </w:p>
        </w:tc>
        <w:tc>
          <w:tcPr>
            <w:tcW w:w="2667" w:type="dxa"/>
          </w:tcPr>
          <w:p w14:paraId="384607CF" w14:textId="091103F9" w:rsidR="00EB26BE" w:rsidRDefault="00EB26BE" w:rsidP="00840C44">
            <w:pPr>
              <w:spacing w:line="240" w:lineRule="auto"/>
            </w:pPr>
            <w:r>
              <w:rPr>
                <w:rFonts w:hint="eastAsia"/>
              </w:rPr>
              <w:t>清空字符</w:t>
            </w:r>
          </w:p>
        </w:tc>
        <w:tc>
          <w:tcPr>
            <w:tcW w:w="2249" w:type="dxa"/>
          </w:tcPr>
          <w:p w14:paraId="71A65AC0" w14:textId="3B76A737" w:rsidR="00EB26BE" w:rsidRDefault="00EB26BE" w:rsidP="00840C44">
            <w:pPr>
              <w:spacing w:line="240" w:lineRule="auto"/>
            </w:pPr>
            <w:r>
              <w:rPr>
                <w:rFonts w:hint="eastAsia"/>
              </w:rPr>
              <w:t>表单被清空</w:t>
            </w:r>
          </w:p>
        </w:tc>
      </w:tr>
      <w:tr w:rsidR="000A05A9" w14:paraId="1C55ED55" w14:textId="77777777" w:rsidTr="008032A2">
        <w:trPr>
          <w:trHeight w:val="567"/>
        </w:trPr>
        <w:tc>
          <w:tcPr>
            <w:tcW w:w="2186" w:type="dxa"/>
          </w:tcPr>
          <w:p w14:paraId="669EAFB9" w14:textId="4E14752C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01</w:t>
            </w:r>
            <w:r w:rsidR="009C491C">
              <w:t>3</w:t>
            </w:r>
          </w:p>
        </w:tc>
        <w:tc>
          <w:tcPr>
            <w:tcW w:w="2248" w:type="dxa"/>
          </w:tcPr>
          <w:p w14:paraId="70C84644" w14:textId="58A97031" w:rsidR="000A05A9" w:rsidRDefault="009C491C" w:rsidP="00840C44">
            <w:pPr>
              <w:spacing w:line="240" w:lineRule="auto"/>
            </w:pPr>
            <w:r>
              <w:rPr>
                <w:rFonts w:hint="eastAsia"/>
              </w:rPr>
              <w:t>转跳测试</w:t>
            </w:r>
          </w:p>
        </w:tc>
        <w:tc>
          <w:tcPr>
            <w:tcW w:w="2667" w:type="dxa"/>
          </w:tcPr>
          <w:p w14:paraId="4E3C8B6C" w14:textId="0DACEB7F" w:rsidR="000A05A9" w:rsidRDefault="009C491C" w:rsidP="00840C44">
            <w:pPr>
              <w:spacing w:line="240" w:lineRule="auto"/>
            </w:pPr>
            <w:r>
              <w:rPr>
                <w:rFonts w:hint="eastAsia"/>
              </w:rPr>
              <w:t>点击“查看更多”</w:t>
            </w:r>
          </w:p>
        </w:tc>
        <w:tc>
          <w:tcPr>
            <w:tcW w:w="2249" w:type="dxa"/>
          </w:tcPr>
          <w:p w14:paraId="03BD9DA8" w14:textId="00E2E44D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正确进入</w:t>
            </w:r>
            <w:r w:rsidR="009C491C">
              <w:rPr>
                <w:rFonts w:hint="eastAsia"/>
              </w:rPr>
              <w:t>综合票房页面</w:t>
            </w:r>
            <w:r w:rsidR="00AA059F">
              <w:rPr>
                <w:rFonts w:hint="eastAsia"/>
              </w:rPr>
              <w:t>（新标签页）</w:t>
            </w:r>
          </w:p>
        </w:tc>
      </w:tr>
    </w:tbl>
    <w:p w14:paraId="3DB405C2" w14:textId="77777777" w:rsidR="000A05A9" w:rsidRDefault="000A05A9" w:rsidP="000A05A9">
      <w:pPr>
        <w:pStyle w:val="3"/>
        <w:numPr>
          <w:ilvl w:val="2"/>
          <w:numId w:val="1"/>
        </w:numPr>
        <w:spacing w:line="240" w:lineRule="auto"/>
      </w:pPr>
      <w:bookmarkStart w:id="10" w:name="_Toc9714786"/>
      <w:r>
        <w:rPr>
          <w:rFonts w:hint="eastAsia"/>
        </w:rPr>
        <w:t>功能测试用例</w:t>
      </w:r>
      <w:bookmarkEnd w:id="10"/>
    </w:p>
    <w:tbl>
      <w:tblPr>
        <w:tblStyle w:val="af4"/>
        <w:tblW w:w="9406" w:type="dxa"/>
        <w:tblLook w:val="04A0" w:firstRow="1" w:lastRow="0" w:firstColumn="1" w:lastColumn="0" w:noHBand="0" w:noVBand="1"/>
      </w:tblPr>
      <w:tblGrid>
        <w:gridCol w:w="2309"/>
        <w:gridCol w:w="2365"/>
        <w:gridCol w:w="2366"/>
        <w:gridCol w:w="2366"/>
      </w:tblGrid>
      <w:tr w:rsidR="000A05A9" w14:paraId="560A1ED6" w14:textId="77777777" w:rsidTr="008032A2">
        <w:trPr>
          <w:trHeight w:val="72"/>
        </w:trPr>
        <w:tc>
          <w:tcPr>
            <w:tcW w:w="2309" w:type="dxa"/>
          </w:tcPr>
          <w:p w14:paraId="3E4DB0BA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2365" w:type="dxa"/>
          </w:tcPr>
          <w:p w14:paraId="4581B3D3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测试功能</w:t>
            </w:r>
          </w:p>
        </w:tc>
        <w:tc>
          <w:tcPr>
            <w:tcW w:w="2366" w:type="dxa"/>
          </w:tcPr>
          <w:p w14:paraId="1BDC80D8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366" w:type="dxa"/>
          </w:tcPr>
          <w:p w14:paraId="7547941D" w14:textId="777777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测试结果</w:t>
            </w:r>
          </w:p>
        </w:tc>
      </w:tr>
      <w:tr w:rsidR="000A05A9" w14:paraId="691984B9" w14:textId="77777777" w:rsidTr="008032A2">
        <w:trPr>
          <w:trHeight w:val="567"/>
        </w:trPr>
        <w:tc>
          <w:tcPr>
            <w:tcW w:w="2309" w:type="dxa"/>
          </w:tcPr>
          <w:p w14:paraId="5D4DCCC9" w14:textId="262F5AF0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lastRenderedPageBreak/>
              <w:t>0</w:t>
            </w:r>
            <w:r w:rsidR="00670933">
              <w:t>14</w:t>
            </w:r>
          </w:p>
        </w:tc>
        <w:tc>
          <w:tcPr>
            <w:tcW w:w="2365" w:type="dxa"/>
            <w:vMerge w:val="restart"/>
          </w:tcPr>
          <w:p w14:paraId="0CB61B15" w14:textId="2738ED33" w:rsidR="000A05A9" w:rsidRDefault="00670933" w:rsidP="00840C44">
            <w:pPr>
              <w:spacing w:line="240" w:lineRule="auto"/>
            </w:pPr>
            <w:r>
              <w:rPr>
                <w:rFonts w:hint="eastAsia"/>
              </w:rPr>
              <w:t>模拟用户登录</w:t>
            </w:r>
          </w:p>
        </w:tc>
        <w:tc>
          <w:tcPr>
            <w:tcW w:w="2366" w:type="dxa"/>
          </w:tcPr>
          <w:p w14:paraId="4139A2DC" w14:textId="21228BE0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进入</w:t>
            </w:r>
            <w:r w:rsidR="00670933">
              <w:rPr>
                <w:rFonts w:hint="eastAsia"/>
              </w:rPr>
              <w:t>登录</w:t>
            </w:r>
            <w:r>
              <w:rPr>
                <w:rFonts w:hint="eastAsia"/>
              </w:rPr>
              <w:t>界面</w:t>
            </w:r>
          </w:p>
        </w:tc>
        <w:tc>
          <w:tcPr>
            <w:tcW w:w="2366" w:type="dxa"/>
          </w:tcPr>
          <w:p w14:paraId="5B29AE88" w14:textId="15BDB23F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正确进入</w:t>
            </w:r>
            <w:r w:rsidR="00670933">
              <w:rPr>
                <w:rFonts w:hint="eastAsia"/>
              </w:rPr>
              <w:t>登录</w:t>
            </w:r>
            <w:r>
              <w:rPr>
                <w:rFonts w:hint="eastAsia"/>
              </w:rPr>
              <w:t>页面</w:t>
            </w:r>
          </w:p>
        </w:tc>
      </w:tr>
      <w:tr w:rsidR="000A05A9" w14:paraId="58C20401" w14:textId="77777777" w:rsidTr="008032A2">
        <w:trPr>
          <w:trHeight w:val="567"/>
        </w:trPr>
        <w:tc>
          <w:tcPr>
            <w:tcW w:w="2309" w:type="dxa"/>
          </w:tcPr>
          <w:p w14:paraId="1305ADF0" w14:textId="34195180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0</w:t>
            </w:r>
            <w:r w:rsidR="00670933">
              <w:t>15</w:t>
            </w:r>
          </w:p>
        </w:tc>
        <w:tc>
          <w:tcPr>
            <w:tcW w:w="2365" w:type="dxa"/>
            <w:vMerge/>
          </w:tcPr>
          <w:p w14:paraId="5BEE85E9" w14:textId="77777777" w:rsidR="000A05A9" w:rsidRDefault="000A05A9" w:rsidP="00840C44">
            <w:pPr>
              <w:spacing w:line="240" w:lineRule="auto"/>
            </w:pPr>
          </w:p>
        </w:tc>
        <w:tc>
          <w:tcPr>
            <w:tcW w:w="2366" w:type="dxa"/>
          </w:tcPr>
          <w:p w14:paraId="68941E8C" w14:textId="6F8D0D95" w:rsidR="000A05A9" w:rsidRDefault="00670933" w:rsidP="00840C44">
            <w:pPr>
              <w:spacing w:line="240" w:lineRule="auto"/>
            </w:pPr>
            <w:r>
              <w:rPr>
                <w:rFonts w:hint="eastAsia"/>
              </w:rPr>
              <w:t>输入手机号“</w:t>
            </w:r>
            <w:r w:rsidRPr="00670933">
              <w:t>15857959140</w:t>
            </w:r>
            <w:r>
              <w:rPr>
                <w:rFonts w:hint="eastAsia"/>
              </w:rPr>
              <w:t>”</w:t>
            </w:r>
          </w:p>
        </w:tc>
        <w:tc>
          <w:tcPr>
            <w:tcW w:w="2366" w:type="dxa"/>
          </w:tcPr>
          <w:p w14:paraId="1564D813" w14:textId="30A9F300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正确</w:t>
            </w:r>
            <w:r w:rsidR="00670933">
              <w:rPr>
                <w:rFonts w:hint="eastAsia"/>
              </w:rPr>
              <w:t>输入手机号“</w:t>
            </w:r>
            <w:r w:rsidR="00670933" w:rsidRPr="00670933">
              <w:t>15857959140</w:t>
            </w:r>
            <w:r w:rsidR="00670933">
              <w:rPr>
                <w:rFonts w:hint="eastAsia"/>
              </w:rPr>
              <w:t>”</w:t>
            </w:r>
          </w:p>
        </w:tc>
      </w:tr>
      <w:tr w:rsidR="000A05A9" w14:paraId="351FF046" w14:textId="77777777" w:rsidTr="008032A2">
        <w:trPr>
          <w:trHeight w:val="567"/>
        </w:trPr>
        <w:tc>
          <w:tcPr>
            <w:tcW w:w="2309" w:type="dxa"/>
          </w:tcPr>
          <w:p w14:paraId="26206F8F" w14:textId="28C98E69" w:rsidR="000A05A9" w:rsidRDefault="00670933" w:rsidP="00840C44">
            <w:pPr>
              <w:spacing w:line="240" w:lineRule="auto"/>
            </w:pPr>
            <w:r>
              <w:t>016</w:t>
            </w:r>
          </w:p>
        </w:tc>
        <w:tc>
          <w:tcPr>
            <w:tcW w:w="2365" w:type="dxa"/>
            <w:vMerge/>
          </w:tcPr>
          <w:p w14:paraId="45648895" w14:textId="77777777" w:rsidR="000A05A9" w:rsidRDefault="000A05A9" w:rsidP="00840C44">
            <w:pPr>
              <w:spacing w:line="240" w:lineRule="auto"/>
            </w:pPr>
          </w:p>
        </w:tc>
        <w:tc>
          <w:tcPr>
            <w:tcW w:w="2366" w:type="dxa"/>
          </w:tcPr>
          <w:p w14:paraId="3CD8887B" w14:textId="7677F05F" w:rsidR="000A05A9" w:rsidRDefault="00670933" w:rsidP="00840C44">
            <w:pPr>
              <w:spacing w:line="240" w:lineRule="auto"/>
            </w:pPr>
            <w:r>
              <w:rPr>
                <w:rFonts w:hint="eastAsia"/>
              </w:rPr>
              <w:t>输入密码</w:t>
            </w:r>
            <w:r w:rsidRPr="00670933">
              <w:t>"981002"</w:t>
            </w:r>
          </w:p>
        </w:tc>
        <w:tc>
          <w:tcPr>
            <w:tcW w:w="2366" w:type="dxa"/>
          </w:tcPr>
          <w:p w14:paraId="59F8B40B" w14:textId="127DFF12" w:rsidR="000A05A9" w:rsidRDefault="00670933" w:rsidP="00840C44">
            <w:pPr>
              <w:spacing w:line="240" w:lineRule="auto"/>
            </w:pPr>
            <w:r>
              <w:rPr>
                <w:rFonts w:hint="eastAsia"/>
              </w:rPr>
              <w:t>正确输入密码</w:t>
            </w:r>
            <w:r w:rsidRPr="00670933">
              <w:t>"981002"</w:t>
            </w:r>
          </w:p>
        </w:tc>
      </w:tr>
      <w:tr w:rsidR="000A05A9" w14:paraId="1AF66C98" w14:textId="77777777" w:rsidTr="008032A2">
        <w:trPr>
          <w:trHeight w:val="567"/>
        </w:trPr>
        <w:tc>
          <w:tcPr>
            <w:tcW w:w="2309" w:type="dxa"/>
          </w:tcPr>
          <w:p w14:paraId="255184F3" w14:textId="4496889D" w:rsidR="000A05A9" w:rsidRDefault="00670933" w:rsidP="00840C44">
            <w:pPr>
              <w:spacing w:line="240" w:lineRule="auto"/>
            </w:pPr>
            <w:r>
              <w:t>017</w:t>
            </w:r>
          </w:p>
        </w:tc>
        <w:tc>
          <w:tcPr>
            <w:tcW w:w="2365" w:type="dxa"/>
            <w:vMerge/>
          </w:tcPr>
          <w:p w14:paraId="436617BF" w14:textId="77777777" w:rsidR="000A05A9" w:rsidRDefault="000A05A9" w:rsidP="00840C44">
            <w:pPr>
              <w:spacing w:line="240" w:lineRule="auto"/>
            </w:pPr>
          </w:p>
        </w:tc>
        <w:tc>
          <w:tcPr>
            <w:tcW w:w="2366" w:type="dxa"/>
          </w:tcPr>
          <w:p w14:paraId="3EA9E071" w14:textId="7F2814FC" w:rsidR="000A05A9" w:rsidRDefault="00670933" w:rsidP="00840C44">
            <w:pPr>
              <w:spacing w:line="240" w:lineRule="auto"/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2366" w:type="dxa"/>
          </w:tcPr>
          <w:p w14:paraId="161411AA" w14:textId="318E872E" w:rsidR="000A05A9" w:rsidRDefault="00670933" w:rsidP="00840C44">
            <w:pPr>
              <w:spacing w:line="240" w:lineRule="auto"/>
            </w:pPr>
            <w:r>
              <w:rPr>
                <w:rFonts w:hint="eastAsia"/>
              </w:rPr>
              <w:t>成功登录</w:t>
            </w:r>
          </w:p>
        </w:tc>
      </w:tr>
      <w:tr w:rsidR="000A05A9" w14:paraId="74E46A68" w14:textId="77777777" w:rsidTr="008032A2">
        <w:trPr>
          <w:trHeight w:val="567"/>
        </w:trPr>
        <w:tc>
          <w:tcPr>
            <w:tcW w:w="2309" w:type="dxa"/>
          </w:tcPr>
          <w:p w14:paraId="7AB0C1C8" w14:textId="3AF7CCC0" w:rsidR="000A05A9" w:rsidRDefault="00670933" w:rsidP="00840C44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18</w:t>
            </w:r>
          </w:p>
        </w:tc>
        <w:tc>
          <w:tcPr>
            <w:tcW w:w="2365" w:type="dxa"/>
            <w:vMerge/>
          </w:tcPr>
          <w:p w14:paraId="6A070932" w14:textId="77777777" w:rsidR="000A05A9" w:rsidRDefault="000A05A9" w:rsidP="00840C44">
            <w:pPr>
              <w:spacing w:line="240" w:lineRule="auto"/>
            </w:pPr>
          </w:p>
        </w:tc>
        <w:tc>
          <w:tcPr>
            <w:tcW w:w="2366" w:type="dxa"/>
          </w:tcPr>
          <w:p w14:paraId="2AF8A09A" w14:textId="1A341AF2" w:rsidR="000A05A9" w:rsidRDefault="00670933" w:rsidP="00840C44">
            <w:pPr>
              <w:spacing w:line="240" w:lineRule="auto"/>
            </w:pPr>
            <w:r>
              <w:rPr>
                <w:rFonts w:hint="eastAsia"/>
              </w:rPr>
              <w:t>验证登录用户准确性</w:t>
            </w:r>
          </w:p>
        </w:tc>
        <w:tc>
          <w:tcPr>
            <w:tcW w:w="2366" w:type="dxa"/>
          </w:tcPr>
          <w:p w14:paraId="1F35FAD4" w14:textId="5FC86214" w:rsidR="000A05A9" w:rsidRDefault="00670933" w:rsidP="00840C44">
            <w:pPr>
              <w:spacing w:line="240" w:lineRule="auto"/>
            </w:pPr>
            <w:r>
              <w:rPr>
                <w:rFonts w:hint="eastAsia"/>
              </w:rPr>
              <w:t>用户账号与网站显示一致</w:t>
            </w:r>
          </w:p>
        </w:tc>
      </w:tr>
      <w:tr w:rsidR="000A05A9" w14:paraId="2B8B11BA" w14:textId="77777777" w:rsidTr="008032A2">
        <w:trPr>
          <w:trHeight w:val="567"/>
        </w:trPr>
        <w:tc>
          <w:tcPr>
            <w:tcW w:w="2309" w:type="dxa"/>
          </w:tcPr>
          <w:p w14:paraId="7076C4F2" w14:textId="1FC81248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0</w:t>
            </w:r>
            <w:r w:rsidR="008032A2">
              <w:t>19</w:t>
            </w:r>
          </w:p>
        </w:tc>
        <w:tc>
          <w:tcPr>
            <w:tcW w:w="2365" w:type="dxa"/>
            <w:vMerge w:val="restart"/>
          </w:tcPr>
          <w:p w14:paraId="176E7978" w14:textId="5DDDF3FF" w:rsidR="000A05A9" w:rsidRDefault="008032A2" w:rsidP="00840C44">
            <w:pPr>
              <w:spacing w:line="240" w:lineRule="auto"/>
            </w:pPr>
            <w:r>
              <w:rPr>
                <w:rFonts w:hint="eastAsia"/>
              </w:rPr>
              <w:t>模拟用户登出</w:t>
            </w:r>
          </w:p>
        </w:tc>
        <w:tc>
          <w:tcPr>
            <w:tcW w:w="2366" w:type="dxa"/>
          </w:tcPr>
          <w:p w14:paraId="0436A652" w14:textId="3E375703" w:rsidR="000A05A9" w:rsidRDefault="008032A2" w:rsidP="00840C44">
            <w:pPr>
              <w:spacing w:line="240" w:lineRule="auto"/>
            </w:pPr>
            <w:r>
              <w:rPr>
                <w:rFonts w:hint="eastAsia"/>
              </w:rPr>
              <w:t>模拟用户登录</w:t>
            </w:r>
          </w:p>
        </w:tc>
        <w:tc>
          <w:tcPr>
            <w:tcW w:w="2366" w:type="dxa"/>
          </w:tcPr>
          <w:p w14:paraId="3F975455" w14:textId="74DF25CA" w:rsidR="000A05A9" w:rsidRDefault="008032A2" w:rsidP="00840C44">
            <w:pPr>
              <w:spacing w:line="240" w:lineRule="auto"/>
            </w:pPr>
            <w:r>
              <w:rPr>
                <w:rFonts w:hint="eastAsia"/>
              </w:rPr>
              <w:t>用户成功登入</w:t>
            </w:r>
          </w:p>
        </w:tc>
      </w:tr>
      <w:tr w:rsidR="000A05A9" w14:paraId="45E374A7" w14:textId="77777777" w:rsidTr="008032A2">
        <w:trPr>
          <w:trHeight w:val="567"/>
        </w:trPr>
        <w:tc>
          <w:tcPr>
            <w:tcW w:w="2309" w:type="dxa"/>
          </w:tcPr>
          <w:p w14:paraId="1133E60A" w14:textId="522FDCC9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0</w:t>
            </w:r>
            <w:r w:rsidR="008032A2">
              <w:t>20</w:t>
            </w:r>
          </w:p>
        </w:tc>
        <w:tc>
          <w:tcPr>
            <w:tcW w:w="2365" w:type="dxa"/>
            <w:vMerge/>
          </w:tcPr>
          <w:p w14:paraId="0F0CBC77" w14:textId="77777777" w:rsidR="000A05A9" w:rsidRDefault="000A05A9" w:rsidP="00840C44">
            <w:pPr>
              <w:spacing w:line="240" w:lineRule="auto"/>
            </w:pPr>
          </w:p>
        </w:tc>
        <w:tc>
          <w:tcPr>
            <w:tcW w:w="2366" w:type="dxa"/>
          </w:tcPr>
          <w:p w14:paraId="76A6E8DC" w14:textId="35BA7077" w:rsidR="000A05A9" w:rsidRDefault="000A05A9" w:rsidP="00840C44">
            <w:pPr>
              <w:spacing w:line="240" w:lineRule="auto"/>
            </w:pPr>
            <w:r>
              <w:rPr>
                <w:rFonts w:hint="eastAsia"/>
              </w:rPr>
              <w:t>点击</w:t>
            </w:r>
            <w:r w:rsidR="008032A2">
              <w:rPr>
                <w:rFonts w:hint="eastAsia"/>
              </w:rPr>
              <w:t>退出登录按钮</w:t>
            </w:r>
          </w:p>
        </w:tc>
        <w:tc>
          <w:tcPr>
            <w:tcW w:w="2366" w:type="dxa"/>
          </w:tcPr>
          <w:p w14:paraId="7C4032A2" w14:textId="5A85A40F" w:rsidR="000A05A9" w:rsidRDefault="008032A2" w:rsidP="00840C44">
            <w:pPr>
              <w:spacing w:line="240" w:lineRule="auto"/>
            </w:pPr>
            <w:r>
              <w:rPr>
                <w:rFonts w:hint="eastAsia"/>
              </w:rPr>
              <w:t>回到首页，显示登录按钮</w:t>
            </w:r>
          </w:p>
        </w:tc>
      </w:tr>
      <w:tr w:rsidR="008032A2" w14:paraId="62AB0448" w14:textId="77777777" w:rsidTr="008032A2">
        <w:trPr>
          <w:trHeight w:val="567"/>
        </w:trPr>
        <w:tc>
          <w:tcPr>
            <w:tcW w:w="2309" w:type="dxa"/>
          </w:tcPr>
          <w:p w14:paraId="79BB26D2" w14:textId="3BF7D9DE" w:rsidR="008032A2" w:rsidRDefault="008032A2" w:rsidP="00840C44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21</w:t>
            </w:r>
          </w:p>
        </w:tc>
        <w:tc>
          <w:tcPr>
            <w:tcW w:w="2365" w:type="dxa"/>
            <w:vMerge w:val="restart"/>
          </w:tcPr>
          <w:p w14:paraId="1BCD4239" w14:textId="5A7D5E3E" w:rsidR="008032A2" w:rsidRDefault="008032A2" w:rsidP="00840C44">
            <w:pPr>
              <w:spacing w:line="240" w:lineRule="auto"/>
            </w:pPr>
            <w:r>
              <w:rPr>
                <w:rFonts w:hint="eastAsia"/>
              </w:rPr>
              <w:t>模拟用户搜索电影</w:t>
            </w:r>
          </w:p>
        </w:tc>
        <w:tc>
          <w:tcPr>
            <w:tcW w:w="2366" w:type="dxa"/>
          </w:tcPr>
          <w:p w14:paraId="2C7248F8" w14:textId="6D71BEAF" w:rsidR="008032A2" w:rsidRDefault="008032A2" w:rsidP="00840C44">
            <w:pPr>
              <w:spacing w:line="240" w:lineRule="auto"/>
            </w:pPr>
            <w:r>
              <w:rPr>
                <w:rFonts w:hint="eastAsia"/>
              </w:rPr>
              <w:t>在输入框中输入“大侦探皮卡丘”</w:t>
            </w:r>
          </w:p>
        </w:tc>
        <w:tc>
          <w:tcPr>
            <w:tcW w:w="2366" w:type="dxa"/>
          </w:tcPr>
          <w:p w14:paraId="376617C7" w14:textId="417E22C9" w:rsidR="008032A2" w:rsidRDefault="008032A2" w:rsidP="00840C44">
            <w:pPr>
              <w:spacing w:line="240" w:lineRule="auto"/>
            </w:pPr>
            <w:r>
              <w:rPr>
                <w:rFonts w:hint="eastAsia"/>
              </w:rPr>
              <w:t>正确输入“大侦探皮卡丘”</w:t>
            </w:r>
          </w:p>
        </w:tc>
      </w:tr>
      <w:tr w:rsidR="008032A2" w14:paraId="0ADC990A" w14:textId="77777777" w:rsidTr="008032A2">
        <w:trPr>
          <w:trHeight w:val="567"/>
        </w:trPr>
        <w:tc>
          <w:tcPr>
            <w:tcW w:w="2309" w:type="dxa"/>
          </w:tcPr>
          <w:p w14:paraId="55D039F0" w14:textId="0834720A" w:rsidR="008032A2" w:rsidRDefault="008032A2" w:rsidP="00840C44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2365" w:type="dxa"/>
            <w:vMerge/>
          </w:tcPr>
          <w:p w14:paraId="304B88BA" w14:textId="77777777" w:rsidR="008032A2" w:rsidRDefault="008032A2" w:rsidP="00840C44">
            <w:pPr>
              <w:spacing w:line="240" w:lineRule="auto"/>
            </w:pPr>
          </w:p>
        </w:tc>
        <w:tc>
          <w:tcPr>
            <w:tcW w:w="2366" w:type="dxa"/>
          </w:tcPr>
          <w:p w14:paraId="5CC9078F" w14:textId="43F05144" w:rsidR="008032A2" w:rsidRDefault="008032A2" w:rsidP="00840C44">
            <w:pPr>
              <w:spacing w:line="240" w:lineRule="auto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2366" w:type="dxa"/>
          </w:tcPr>
          <w:p w14:paraId="2733D770" w14:textId="7A77F2B4" w:rsidR="008032A2" w:rsidRDefault="008032A2" w:rsidP="00840C44">
            <w:pPr>
              <w:spacing w:line="240" w:lineRule="auto"/>
            </w:pPr>
            <w:r>
              <w:rPr>
                <w:rFonts w:hint="eastAsia"/>
              </w:rPr>
              <w:t>页面</w:t>
            </w:r>
            <w:proofErr w:type="gramStart"/>
            <w:r>
              <w:rPr>
                <w:rFonts w:hint="eastAsia"/>
              </w:rPr>
              <w:t>转跳并返回</w:t>
            </w:r>
            <w:proofErr w:type="gramEnd"/>
            <w:r>
              <w:rPr>
                <w:rFonts w:hint="eastAsia"/>
              </w:rPr>
              <w:t>“大侦探皮卡丘”搜索结果</w:t>
            </w:r>
          </w:p>
        </w:tc>
      </w:tr>
      <w:tr w:rsidR="008032A2" w14:paraId="651F478C" w14:textId="77777777" w:rsidTr="008032A2">
        <w:trPr>
          <w:trHeight w:val="567"/>
        </w:trPr>
        <w:tc>
          <w:tcPr>
            <w:tcW w:w="2309" w:type="dxa"/>
          </w:tcPr>
          <w:p w14:paraId="4BE7D4B2" w14:textId="485A51AA" w:rsidR="008032A2" w:rsidRDefault="008032A2" w:rsidP="00840C44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23</w:t>
            </w:r>
          </w:p>
        </w:tc>
        <w:tc>
          <w:tcPr>
            <w:tcW w:w="2365" w:type="dxa"/>
            <w:vMerge/>
          </w:tcPr>
          <w:p w14:paraId="17D7961F" w14:textId="77777777" w:rsidR="008032A2" w:rsidRDefault="008032A2" w:rsidP="00840C44">
            <w:pPr>
              <w:spacing w:line="240" w:lineRule="auto"/>
            </w:pPr>
          </w:p>
        </w:tc>
        <w:tc>
          <w:tcPr>
            <w:tcW w:w="2366" w:type="dxa"/>
          </w:tcPr>
          <w:p w14:paraId="44A6D47D" w14:textId="1778D393" w:rsidR="008032A2" w:rsidRDefault="008032A2" w:rsidP="00840C44">
            <w:pPr>
              <w:spacing w:line="240" w:lineRule="auto"/>
            </w:pPr>
            <w:r>
              <w:rPr>
                <w:rFonts w:hint="eastAsia"/>
              </w:rPr>
              <w:t>验证搜索结果</w:t>
            </w:r>
          </w:p>
        </w:tc>
        <w:tc>
          <w:tcPr>
            <w:tcW w:w="2366" w:type="dxa"/>
          </w:tcPr>
          <w:p w14:paraId="4F32A636" w14:textId="1CFFCE57" w:rsidR="008032A2" w:rsidRDefault="008032A2" w:rsidP="00840C44">
            <w:pPr>
              <w:spacing w:line="240" w:lineRule="auto"/>
            </w:pPr>
            <w:r>
              <w:rPr>
                <w:rFonts w:hint="eastAsia"/>
              </w:rPr>
              <w:t>“大侦探皮卡丘”搜索结果数量为2</w:t>
            </w:r>
          </w:p>
        </w:tc>
      </w:tr>
      <w:tr w:rsidR="008032A2" w14:paraId="3DD723FA" w14:textId="77777777" w:rsidTr="008032A2">
        <w:trPr>
          <w:trHeight w:val="567"/>
        </w:trPr>
        <w:tc>
          <w:tcPr>
            <w:tcW w:w="2309" w:type="dxa"/>
          </w:tcPr>
          <w:p w14:paraId="7C08AF35" w14:textId="79E7A7C9" w:rsidR="008032A2" w:rsidRDefault="008032A2" w:rsidP="00840C44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24</w:t>
            </w:r>
          </w:p>
        </w:tc>
        <w:tc>
          <w:tcPr>
            <w:tcW w:w="2365" w:type="dxa"/>
            <w:vMerge/>
          </w:tcPr>
          <w:p w14:paraId="74366CED" w14:textId="77777777" w:rsidR="008032A2" w:rsidRDefault="008032A2" w:rsidP="00840C44">
            <w:pPr>
              <w:spacing w:line="240" w:lineRule="auto"/>
            </w:pPr>
          </w:p>
        </w:tc>
        <w:tc>
          <w:tcPr>
            <w:tcW w:w="2366" w:type="dxa"/>
          </w:tcPr>
          <w:p w14:paraId="66FDB6DB" w14:textId="01B6160C" w:rsidR="008032A2" w:rsidRDefault="008032A2" w:rsidP="00840C44">
            <w:pPr>
              <w:spacing w:line="240" w:lineRule="auto"/>
            </w:pPr>
            <w:r>
              <w:rPr>
                <w:rFonts w:hint="eastAsia"/>
              </w:rPr>
              <w:t>在输入框中输入“5</w:t>
            </w:r>
            <w:r>
              <w:t>454</w:t>
            </w:r>
            <w:r>
              <w:rPr>
                <w:rFonts w:hint="eastAsia"/>
              </w:rPr>
              <w:t>”</w:t>
            </w:r>
          </w:p>
        </w:tc>
        <w:tc>
          <w:tcPr>
            <w:tcW w:w="2366" w:type="dxa"/>
          </w:tcPr>
          <w:p w14:paraId="2E5CEC04" w14:textId="638AFB9B" w:rsidR="008032A2" w:rsidRDefault="008032A2" w:rsidP="00840C44">
            <w:pPr>
              <w:spacing w:line="240" w:lineRule="auto"/>
            </w:pPr>
            <w:r>
              <w:rPr>
                <w:rFonts w:hint="eastAsia"/>
              </w:rPr>
              <w:t>正确输入“5</w:t>
            </w:r>
            <w:r>
              <w:t>454</w:t>
            </w:r>
            <w:r>
              <w:rPr>
                <w:rFonts w:hint="eastAsia"/>
              </w:rPr>
              <w:t>”</w:t>
            </w:r>
          </w:p>
        </w:tc>
      </w:tr>
      <w:tr w:rsidR="008032A2" w14:paraId="21B3E686" w14:textId="77777777" w:rsidTr="008032A2">
        <w:trPr>
          <w:trHeight w:val="567"/>
        </w:trPr>
        <w:tc>
          <w:tcPr>
            <w:tcW w:w="2309" w:type="dxa"/>
          </w:tcPr>
          <w:p w14:paraId="018C1573" w14:textId="089AB55B" w:rsidR="008032A2" w:rsidRDefault="008032A2" w:rsidP="008032A2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25</w:t>
            </w:r>
          </w:p>
        </w:tc>
        <w:tc>
          <w:tcPr>
            <w:tcW w:w="2365" w:type="dxa"/>
            <w:vMerge/>
          </w:tcPr>
          <w:p w14:paraId="761F9844" w14:textId="77777777" w:rsidR="008032A2" w:rsidRDefault="008032A2" w:rsidP="008032A2">
            <w:pPr>
              <w:spacing w:line="240" w:lineRule="auto"/>
            </w:pPr>
          </w:p>
        </w:tc>
        <w:tc>
          <w:tcPr>
            <w:tcW w:w="2366" w:type="dxa"/>
          </w:tcPr>
          <w:p w14:paraId="35217173" w14:textId="7ADF2D15" w:rsidR="008032A2" w:rsidRDefault="008032A2" w:rsidP="008032A2">
            <w:pPr>
              <w:spacing w:line="240" w:lineRule="auto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2366" w:type="dxa"/>
          </w:tcPr>
          <w:p w14:paraId="5F0A1AD2" w14:textId="272F3371" w:rsidR="008032A2" w:rsidRDefault="008032A2" w:rsidP="008032A2">
            <w:pPr>
              <w:spacing w:line="240" w:lineRule="auto"/>
            </w:pPr>
            <w:r>
              <w:rPr>
                <w:rFonts w:hint="eastAsia"/>
              </w:rPr>
              <w:t>页面</w:t>
            </w:r>
            <w:proofErr w:type="gramStart"/>
            <w:r>
              <w:rPr>
                <w:rFonts w:hint="eastAsia"/>
              </w:rPr>
              <w:t>转跳并返回</w:t>
            </w:r>
            <w:proofErr w:type="gramEnd"/>
            <w:r>
              <w:rPr>
                <w:rFonts w:hint="eastAsia"/>
              </w:rPr>
              <w:t>“5</w:t>
            </w:r>
            <w:r>
              <w:t>454</w:t>
            </w:r>
            <w:r>
              <w:rPr>
                <w:rFonts w:hint="eastAsia"/>
              </w:rPr>
              <w:t>”搜索结果</w:t>
            </w:r>
          </w:p>
        </w:tc>
      </w:tr>
      <w:tr w:rsidR="008032A2" w14:paraId="00020ADC" w14:textId="77777777" w:rsidTr="00024C74">
        <w:trPr>
          <w:trHeight w:val="567"/>
        </w:trPr>
        <w:tc>
          <w:tcPr>
            <w:tcW w:w="2309" w:type="dxa"/>
          </w:tcPr>
          <w:p w14:paraId="632F6FF2" w14:textId="3895D04F" w:rsidR="008032A2" w:rsidRDefault="008032A2" w:rsidP="007F025C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26</w:t>
            </w:r>
          </w:p>
        </w:tc>
        <w:tc>
          <w:tcPr>
            <w:tcW w:w="2365" w:type="dxa"/>
            <w:vMerge/>
            <w:tcBorders>
              <w:bottom w:val="single" w:sz="4" w:space="0" w:color="auto"/>
            </w:tcBorders>
          </w:tcPr>
          <w:p w14:paraId="2DE67DDE" w14:textId="77777777" w:rsidR="008032A2" w:rsidRDefault="008032A2" w:rsidP="007F025C">
            <w:pPr>
              <w:spacing w:line="240" w:lineRule="auto"/>
            </w:pPr>
          </w:p>
        </w:tc>
        <w:tc>
          <w:tcPr>
            <w:tcW w:w="2366" w:type="dxa"/>
          </w:tcPr>
          <w:p w14:paraId="7E777726" w14:textId="0D92FCD5" w:rsidR="008032A2" w:rsidRDefault="008032A2" w:rsidP="007F025C">
            <w:pPr>
              <w:spacing w:line="240" w:lineRule="auto"/>
            </w:pPr>
            <w:r>
              <w:rPr>
                <w:rFonts w:hint="eastAsia"/>
              </w:rPr>
              <w:t>验证搜索结果</w:t>
            </w:r>
          </w:p>
        </w:tc>
        <w:tc>
          <w:tcPr>
            <w:tcW w:w="2366" w:type="dxa"/>
          </w:tcPr>
          <w:p w14:paraId="4822F446" w14:textId="1658C8F0" w:rsidR="008032A2" w:rsidRDefault="008032A2" w:rsidP="007F025C">
            <w:pPr>
              <w:spacing w:line="240" w:lineRule="auto"/>
            </w:pPr>
            <w:r>
              <w:rPr>
                <w:rFonts w:hint="eastAsia"/>
              </w:rPr>
              <w:t>“5</w:t>
            </w:r>
            <w:r>
              <w:t>454</w:t>
            </w:r>
            <w:r>
              <w:rPr>
                <w:rFonts w:hint="eastAsia"/>
              </w:rPr>
              <w:t>”搜索结果数量为0</w:t>
            </w:r>
          </w:p>
        </w:tc>
      </w:tr>
      <w:tr w:rsidR="007F49BA" w14:paraId="7B35EEC8" w14:textId="77777777" w:rsidTr="00A2671B">
        <w:trPr>
          <w:trHeight w:val="567"/>
        </w:trPr>
        <w:tc>
          <w:tcPr>
            <w:tcW w:w="2309" w:type="dxa"/>
          </w:tcPr>
          <w:p w14:paraId="5BFD40A5" w14:textId="387B7D77" w:rsidR="007F49BA" w:rsidRDefault="007F49BA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27</w:t>
            </w:r>
          </w:p>
        </w:tc>
        <w:tc>
          <w:tcPr>
            <w:tcW w:w="2365" w:type="dxa"/>
            <w:vMerge w:val="restart"/>
          </w:tcPr>
          <w:p w14:paraId="1DA5EB89" w14:textId="668A6D45" w:rsidR="007F49BA" w:rsidRDefault="007F49BA" w:rsidP="007F025C">
            <w:pPr>
              <w:spacing w:line="240" w:lineRule="auto"/>
            </w:pPr>
            <w:r>
              <w:rPr>
                <w:rFonts w:hint="eastAsia"/>
              </w:rPr>
              <w:t>清除cookie后读取cookie内容</w:t>
            </w:r>
          </w:p>
        </w:tc>
        <w:tc>
          <w:tcPr>
            <w:tcW w:w="2366" w:type="dxa"/>
          </w:tcPr>
          <w:p w14:paraId="0149A856" w14:textId="0320E1BA" w:rsidR="007F49BA" w:rsidRDefault="007F49BA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删除已保存cookie</w:t>
            </w:r>
          </w:p>
        </w:tc>
        <w:tc>
          <w:tcPr>
            <w:tcW w:w="2366" w:type="dxa"/>
          </w:tcPr>
          <w:p w14:paraId="01CB9C40" w14:textId="61EAB581" w:rsidR="007F49BA" w:rsidRDefault="007F49BA" w:rsidP="007F025C">
            <w:pPr>
              <w:spacing w:line="240" w:lineRule="auto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ookie已经清空</w:t>
            </w:r>
          </w:p>
        </w:tc>
      </w:tr>
      <w:tr w:rsidR="007F49BA" w14:paraId="0D43EED9" w14:textId="77777777" w:rsidTr="00A2671B">
        <w:trPr>
          <w:trHeight w:val="567"/>
        </w:trPr>
        <w:tc>
          <w:tcPr>
            <w:tcW w:w="2309" w:type="dxa"/>
          </w:tcPr>
          <w:p w14:paraId="60F575BF" w14:textId="2A5E4E59" w:rsidR="007F49BA" w:rsidRDefault="007F49BA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28</w:t>
            </w:r>
          </w:p>
        </w:tc>
        <w:tc>
          <w:tcPr>
            <w:tcW w:w="2365" w:type="dxa"/>
            <w:vMerge/>
          </w:tcPr>
          <w:p w14:paraId="43B31DBE" w14:textId="77777777" w:rsidR="007F49BA" w:rsidRDefault="007F49BA" w:rsidP="007F025C">
            <w:pPr>
              <w:spacing w:line="240" w:lineRule="auto"/>
            </w:pPr>
          </w:p>
        </w:tc>
        <w:tc>
          <w:tcPr>
            <w:tcW w:w="2366" w:type="dxa"/>
          </w:tcPr>
          <w:p w14:paraId="4988D771" w14:textId="2F8B909D" w:rsidR="007F49BA" w:rsidRDefault="007F49BA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模拟用户登录</w:t>
            </w:r>
          </w:p>
        </w:tc>
        <w:tc>
          <w:tcPr>
            <w:tcW w:w="2366" w:type="dxa"/>
          </w:tcPr>
          <w:p w14:paraId="21BDE697" w14:textId="27B68F16" w:rsidR="007F49BA" w:rsidRDefault="007F49BA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成功登录</w:t>
            </w:r>
          </w:p>
        </w:tc>
      </w:tr>
      <w:tr w:rsidR="007F49BA" w14:paraId="3C7D40A0" w14:textId="77777777" w:rsidTr="007F49BA">
        <w:trPr>
          <w:trHeight w:val="567"/>
        </w:trPr>
        <w:tc>
          <w:tcPr>
            <w:tcW w:w="2309" w:type="dxa"/>
          </w:tcPr>
          <w:p w14:paraId="5745A83E" w14:textId="0907606F" w:rsidR="007F49BA" w:rsidRDefault="007F49BA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29</w:t>
            </w:r>
          </w:p>
        </w:tc>
        <w:tc>
          <w:tcPr>
            <w:tcW w:w="2365" w:type="dxa"/>
            <w:vMerge/>
          </w:tcPr>
          <w:p w14:paraId="265431FC" w14:textId="77777777" w:rsidR="007F49BA" w:rsidRDefault="007F49BA" w:rsidP="007F025C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366" w:type="dxa"/>
          </w:tcPr>
          <w:p w14:paraId="070E53C3" w14:textId="44722684" w:rsidR="007F49BA" w:rsidRDefault="007F49BA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检查是否有新的cookie</w:t>
            </w:r>
          </w:p>
        </w:tc>
        <w:tc>
          <w:tcPr>
            <w:tcW w:w="2366" w:type="dxa"/>
          </w:tcPr>
          <w:p w14:paraId="4BB010B1" w14:textId="2CBFD938" w:rsidR="007F49BA" w:rsidRDefault="007F49BA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chrome生成了cookie</w:t>
            </w:r>
          </w:p>
        </w:tc>
      </w:tr>
      <w:tr w:rsidR="00BC6721" w14:paraId="66C51EF7" w14:textId="77777777" w:rsidTr="00173AEC">
        <w:trPr>
          <w:trHeight w:val="567"/>
        </w:trPr>
        <w:tc>
          <w:tcPr>
            <w:tcW w:w="2309" w:type="dxa"/>
          </w:tcPr>
          <w:p w14:paraId="784CE3A9" w14:textId="1EA168D9" w:rsidR="00BC6721" w:rsidRDefault="00BC6721" w:rsidP="005C2CF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30</w:t>
            </w:r>
          </w:p>
        </w:tc>
        <w:tc>
          <w:tcPr>
            <w:tcW w:w="2365" w:type="dxa"/>
            <w:vMerge w:val="restart"/>
          </w:tcPr>
          <w:p w14:paraId="38C6BFBC" w14:textId="24CD1EFA" w:rsidR="00BC6721" w:rsidRDefault="00BC6721" w:rsidP="005C2CF9">
            <w:pPr>
              <w:spacing w:line="240" w:lineRule="auto"/>
            </w:pPr>
            <w:r>
              <w:rPr>
                <w:rFonts w:hint="eastAsia"/>
              </w:rPr>
              <w:t>读取cookie内容与当前时间对比</w:t>
            </w:r>
          </w:p>
        </w:tc>
        <w:tc>
          <w:tcPr>
            <w:tcW w:w="2366" w:type="dxa"/>
          </w:tcPr>
          <w:p w14:paraId="3BB65428" w14:textId="77777777" w:rsidR="00BC6721" w:rsidRDefault="00BC6721" w:rsidP="005C2CF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删除已保存cookie</w:t>
            </w:r>
          </w:p>
        </w:tc>
        <w:tc>
          <w:tcPr>
            <w:tcW w:w="2366" w:type="dxa"/>
          </w:tcPr>
          <w:p w14:paraId="5CC75999" w14:textId="77777777" w:rsidR="00BC6721" w:rsidRDefault="00BC6721" w:rsidP="005C2CF9">
            <w:pPr>
              <w:spacing w:line="240" w:lineRule="auto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ookie已经清空</w:t>
            </w:r>
          </w:p>
        </w:tc>
      </w:tr>
      <w:tr w:rsidR="00BC6721" w14:paraId="1DB38ED0" w14:textId="77777777" w:rsidTr="00173AEC">
        <w:trPr>
          <w:trHeight w:val="567"/>
        </w:trPr>
        <w:tc>
          <w:tcPr>
            <w:tcW w:w="2309" w:type="dxa"/>
          </w:tcPr>
          <w:p w14:paraId="3341E883" w14:textId="67F00F19" w:rsidR="00BC6721" w:rsidRDefault="00BC6721" w:rsidP="005C2CF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31</w:t>
            </w:r>
          </w:p>
        </w:tc>
        <w:tc>
          <w:tcPr>
            <w:tcW w:w="2365" w:type="dxa"/>
            <w:vMerge/>
          </w:tcPr>
          <w:p w14:paraId="0281A9F5" w14:textId="678A5358" w:rsidR="00BC6721" w:rsidRDefault="00BC6721" w:rsidP="005C2CF9">
            <w:pPr>
              <w:spacing w:line="240" w:lineRule="auto"/>
            </w:pPr>
          </w:p>
        </w:tc>
        <w:tc>
          <w:tcPr>
            <w:tcW w:w="2366" w:type="dxa"/>
          </w:tcPr>
          <w:p w14:paraId="4361D09B" w14:textId="77777777" w:rsidR="00BC6721" w:rsidRDefault="00BC6721" w:rsidP="005C2CF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模拟用户登录</w:t>
            </w:r>
          </w:p>
        </w:tc>
        <w:tc>
          <w:tcPr>
            <w:tcW w:w="2366" w:type="dxa"/>
          </w:tcPr>
          <w:p w14:paraId="1A8C916C" w14:textId="77777777" w:rsidR="00BC6721" w:rsidRDefault="00BC6721" w:rsidP="005C2CF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成功登录</w:t>
            </w:r>
          </w:p>
        </w:tc>
      </w:tr>
      <w:tr w:rsidR="00BC6721" w14:paraId="390A859F" w14:textId="77777777" w:rsidTr="00173AEC">
        <w:trPr>
          <w:trHeight w:val="567"/>
        </w:trPr>
        <w:tc>
          <w:tcPr>
            <w:tcW w:w="2309" w:type="dxa"/>
          </w:tcPr>
          <w:p w14:paraId="0C7A8C58" w14:textId="6C0A16ED" w:rsidR="00BC6721" w:rsidRDefault="00BC6721" w:rsidP="005C2CF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32</w:t>
            </w:r>
          </w:p>
        </w:tc>
        <w:tc>
          <w:tcPr>
            <w:tcW w:w="2365" w:type="dxa"/>
            <w:vMerge/>
          </w:tcPr>
          <w:p w14:paraId="5466CA15" w14:textId="209F0E04" w:rsidR="00BC6721" w:rsidRDefault="00BC6721" w:rsidP="005C2CF9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366" w:type="dxa"/>
          </w:tcPr>
          <w:p w14:paraId="066377BA" w14:textId="0534E00B" w:rsidR="00BC6721" w:rsidRDefault="00BC6721" w:rsidP="005C2CF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读取cookie内时间</w:t>
            </w:r>
          </w:p>
        </w:tc>
        <w:tc>
          <w:tcPr>
            <w:tcW w:w="2366" w:type="dxa"/>
          </w:tcPr>
          <w:p w14:paraId="30F4C3DB" w14:textId="59888564" w:rsidR="00BC6721" w:rsidRDefault="00BC6721" w:rsidP="005C2CF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读取时间</w:t>
            </w:r>
          </w:p>
        </w:tc>
      </w:tr>
      <w:tr w:rsidR="00BC6721" w14:paraId="66019C07" w14:textId="77777777" w:rsidTr="00BC6721">
        <w:trPr>
          <w:trHeight w:val="567"/>
        </w:trPr>
        <w:tc>
          <w:tcPr>
            <w:tcW w:w="2309" w:type="dxa"/>
          </w:tcPr>
          <w:p w14:paraId="0487533E" w14:textId="137B00DF" w:rsidR="00BC6721" w:rsidRDefault="00BC6721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33</w:t>
            </w:r>
          </w:p>
        </w:tc>
        <w:tc>
          <w:tcPr>
            <w:tcW w:w="2365" w:type="dxa"/>
            <w:vMerge/>
          </w:tcPr>
          <w:p w14:paraId="56912F6A" w14:textId="1923FAD7" w:rsidR="00BC6721" w:rsidRDefault="00BC6721" w:rsidP="007F025C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366" w:type="dxa"/>
          </w:tcPr>
          <w:p w14:paraId="1AD4E7B1" w14:textId="7286AA62" w:rsidR="00BC6721" w:rsidRDefault="00BC6721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与当前时间对比</w:t>
            </w:r>
          </w:p>
        </w:tc>
        <w:tc>
          <w:tcPr>
            <w:tcW w:w="2366" w:type="dxa"/>
          </w:tcPr>
          <w:p w14:paraId="74C934F5" w14:textId="045033C3" w:rsidR="00BC6721" w:rsidRDefault="00BC6721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一致（一起测试会有几秒误差）</w:t>
            </w:r>
          </w:p>
        </w:tc>
      </w:tr>
      <w:tr w:rsidR="00BC6721" w14:paraId="78A79188" w14:textId="77777777" w:rsidTr="00A2671B">
        <w:trPr>
          <w:trHeight w:val="567"/>
        </w:trPr>
        <w:tc>
          <w:tcPr>
            <w:tcW w:w="2309" w:type="dxa"/>
          </w:tcPr>
          <w:p w14:paraId="6E81665E" w14:textId="6E5A5FCC" w:rsidR="00BC6721" w:rsidRDefault="00BC6721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34</w:t>
            </w:r>
          </w:p>
        </w:tc>
        <w:tc>
          <w:tcPr>
            <w:tcW w:w="2365" w:type="dxa"/>
            <w:tcBorders>
              <w:bottom w:val="single" w:sz="4" w:space="0" w:color="auto"/>
            </w:tcBorders>
          </w:tcPr>
          <w:p w14:paraId="75410F11" w14:textId="77777777" w:rsidR="00BC6721" w:rsidRDefault="00BC6721" w:rsidP="007F025C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366" w:type="dxa"/>
          </w:tcPr>
          <w:p w14:paraId="5BEC072B" w14:textId="77777777" w:rsidR="00BC6721" w:rsidRDefault="00BC6721" w:rsidP="007F025C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366" w:type="dxa"/>
          </w:tcPr>
          <w:p w14:paraId="08DBF08A" w14:textId="77777777" w:rsidR="00BC6721" w:rsidRDefault="00BC6721" w:rsidP="007F025C">
            <w:pPr>
              <w:spacing w:line="240" w:lineRule="auto"/>
              <w:rPr>
                <w:rFonts w:hint="eastAsia"/>
              </w:rPr>
            </w:pPr>
          </w:p>
        </w:tc>
      </w:tr>
      <w:tr w:rsidR="00BC6721" w14:paraId="6B65B8D6" w14:textId="77777777" w:rsidTr="00D04612">
        <w:trPr>
          <w:trHeight w:val="567"/>
        </w:trPr>
        <w:tc>
          <w:tcPr>
            <w:tcW w:w="2309" w:type="dxa"/>
          </w:tcPr>
          <w:p w14:paraId="54832339" w14:textId="1B8EE1D6" w:rsidR="00BC6721" w:rsidRDefault="00BC6721" w:rsidP="00BC672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t>35</w:t>
            </w:r>
          </w:p>
        </w:tc>
        <w:tc>
          <w:tcPr>
            <w:tcW w:w="2365" w:type="dxa"/>
            <w:vMerge w:val="restart"/>
          </w:tcPr>
          <w:p w14:paraId="45EB2E94" w14:textId="215D87ED" w:rsidR="00BC6721" w:rsidRDefault="00BC6721" w:rsidP="00BC672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读取cookie在网页刷新前后的内容进行比较</w:t>
            </w:r>
          </w:p>
        </w:tc>
        <w:tc>
          <w:tcPr>
            <w:tcW w:w="2366" w:type="dxa"/>
          </w:tcPr>
          <w:p w14:paraId="6A66BAAE" w14:textId="4F23E7D0" w:rsidR="00BC6721" w:rsidRDefault="00BC6721" w:rsidP="00BC672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删除已保存cookie</w:t>
            </w:r>
          </w:p>
        </w:tc>
        <w:tc>
          <w:tcPr>
            <w:tcW w:w="2366" w:type="dxa"/>
          </w:tcPr>
          <w:p w14:paraId="02149A07" w14:textId="2F80F38D" w:rsidR="00BC6721" w:rsidRDefault="00BC6721" w:rsidP="00BC6721">
            <w:pPr>
              <w:spacing w:line="240" w:lineRule="auto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ookie已经清空</w:t>
            </w:r>
          </w:p>
        </w:tc>
        <w:bookmarkStart w:id="11" w:name="_GoBack"/>
        <w:bookmarkEnd w:id="11"/>
      </w:tr>
      <w:tr w:rsidR="00BC6721" w14:paraId="24FEE860" w14:textId="77777777" w:rsidTr="00D04612">
        <w:trPr>
          <w:trHeight w:val="567"/>
        </w:trPr>
        <w:tc>
          <w:tcPr>
            <w:tcW w:w="2309" w:type="dxa"/>
          </w:tcPr>
          <w:p w14:paraId="7BD940B5" w14:textId="474A449B" w:rsidR="00BC6721" w:rsidRDefault="00BC6721" w:rsidP="00BC672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36</w:t>
            </w:r>
          </w:p>
        </w:tc>
        <w:tc>
          <w:tcPr>
            <w:tcW w:w="2365" w:type="dxa"/>
            <w:vMerge/>
          </w:tcPr>
          <w:p w14:paraId="58945251" w14:textId="5D7DB665" w:rsidR="00BC6721" w:rsidRDefault="00BC6721" w:rsidP="00BC6721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366" w:type="dxa"/>
          </w:tcPr>
          <w:p w14:paraId="4D26E34A" w14:textId="010C42AA" w:rsidR="00BC6721" w:rsidRDefault="00BC6721" w:rsidP="00BC672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模拟用户登录</w:t>
            </w:r>
          </w:p>
        </w:tc>
        <w:tc>
          <w:tcPr>
            <w:tcW w:w="2366" w:type="dxa"/>
          </w:tcPr>
          <w:p w14:paraId="67EA5D01" w14:textId="4E663073" w:rsidR="00BC6721" w:rsidRDefault="00BC6721" w:rsidP="00BC672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成功登录</w:t>
            </w:r>
          </w:p>
        </w:tc>
      </w:tr>
      <w:tr w:rsidR="00BC6721" w14:paraId="1837E66E" w14:textId="77777777" w:rsidTr="00D04612">
        <w:trPr>
          <w:trHeight w:val="567"/>
        </w:trPr>
        <w:tc>
          <w:tcPr>
            <w:tcW w:w="2309" w:type="dxa"/>
          </w:tcPr>
          <w:p w14:paraId="5CC0FDE1" w14:textId="6EBE20DD" w:rsidR="00BC6721" w:rsidRDefault="00BC6721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37</w:t>
            </w:r>
          </w:p>
        </w:tc>
        <w:tc>
          <w:tcPr>
            <w:tcW w:w="2365" w:type="dxa"/>
            <w:vMerge/>
          </w:tcPr>
          <w:p w14:paraId="72D888A9" w14:textId="77777777" w:rsidR="00BC6721" w:rsidRDefault="00BC6721" w:rsidP="007F025C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366" w:type="dxa"/>
          </w:tcPr>
          <w:p w14:paraId="77FFB91F" w14:textId="1E05826C" w:rsidR="00BC6721" w:rsidRDefault="00BC6721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读取当前cookie中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的值</w:t>
            </w:r>
          </w:p>
        </w:tc>
        <w:tc>
          <w:tcPr>
            <w:tcW w:w="2366" w:type="dxa"/>
          </w:tcPr>
          <w:p w14:paraId="286DD2AC" w14:textId="5EFB09BD" w:rsidR="00BC6721" w:rsidRDefault="00BC6721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读取成功</w:t>
            </w:r>
          </w:p>
        </w:tc>
      </w:tr>
      <w:tr w:rsidR="00BC6721" w14:paraId="51F26109" w14:textId="77777777" w:rsidTr="00D04612">
        <w:trPr>
          <w:trHeight w:val="567"/>
        </w:trPr>
        <w:tc>
          <w:tcPr>
            <w:tcW w:w="2309" w:type="dxa"/>
          </w:tcPr>
          <w:p w14:paraId="7BA73DC8" w14:textId="4D304CDC" w:rsidR="00BC6721" w:rsidRDefault="00BC6721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38</w:t>
            </w:r>
          </w:p>
        </w:tc>
        <w:tc>
          <w:tcPr>
            <w:tcW w:w="2365" w:type="dxa"/>
            <w:vMerge/>
          </w:tcPr>
          <w:p w14:paraId="59FA289A" w14:textId="77777777" w:rsidR="00BC6721" w:rsidRDefault="00BC6721" w:rsidP="007F025C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366" w:type="dxa"/>
          </w:tcPr>
          <w:p w14:paraId="6CF47B07" w14:textId="34F491D4" w:rsidR="00BC6721" w:rsidRDefault="00BC6721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刷新页面</w:t>
            </w:r>
          </w:p>
        </w:tc>
        <w:tc>
          <w:tcPr>
            <w:tcW w:w="2366" w:type="dxa"/>
          </w:tcPr>
          <w:p w14:paraId="7A20A8A3" w14:textId="258B4650" w:rsidR="00BC6721" w:rsidRDefault="00BC6721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 w:rsidR="00BC6721" w14:paraId="6B45C28D" w14:textId="77777777" w:rsidTr="00A2671B">
        <w:trPr>
          <w:trHeight w:val="567"/>
        </w:trPr>
        <w:tc>
          <w:tcPr>
            <w:tcW w:w="2309" w:type="dxa"/>
          </w:tcPr>
          <w:p w14:paraId="76B2ACE0" w14:textId="4EF9F7CB" w:rsidR="00BC6721" w:rsidRDefault="00BC6721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39</w:t>
            </w:r>
          </w:p>
        </w:tc>
        <w:tc>
          <w:tcPr>
            <w:tcW w:w="2365" w:type="dxa"/>
            <w:vMerge/>
            <w:tcBorders>
              <w:bottom w:val="single" w:sz="4" w:space="0" w:color="auto"/>
            </w:tcBorders>
          </w:tcPr>
          <w:p w14:paraId="3F9F0676" w14:textId="77777777" w:rsidR="00BC6721" w:rsidRDefault="00BC6721" w:rsidP="007F025C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2366" w:type="dxa"/>
          </w:tcPr>
          <w:p w14:paraId="52C7BBCD" w14:textId="3D291BEB" w:rsidR="00BC6721" w:rsidRDefault="00BC6721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读取刷新后的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的值并比较</w:t>
            </w:r>
          </w:p>
        </w:tc>
        <w:tc>
          <w:tcPr>
            <w:tcW w:w="2366" w:type="dxa"/>
          </w:tcPr>
          <w:p w14:paraId="537C86A1" w14:textId="1DE51038" w:rsidR="00BC6721" w:rsidRDefault="00BC6721" w:rsidP="007F025C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结果一致</w:t>
            </w:r>
          </w:p>
        </w:tc>
      </w:tr>
    </w:tbl>
    <w:p w14:paraId="7C605CB6" w14:textId="77777777" w:rsidR="000915A4" w:rsidRPr="008032A2" w:rsidRDefault="000915A4" w:rsidP="000915A4"/>
    <w:sectPr w:rsidR="000915A4" w:rsidRPr="008032A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C545A" w14:textId="77777777" w:rsidR="00DD5544" w:rsidRDefault="00DD5544">
      <w:r>
        <w:separator/>
      </w:r>
    </w:p>
  </w:endnote>
  <w:endnote w:type="continuationSeparator" w:id="0">
    <w:p w14:paraId="1E11506A" w14:textId="77777777" w:rsidR="00DD5544" w:rsidRDefault="00DD5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261EB" w14:paraId="143D56B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9960C" w14:textId="77777777" w:rsidR="004261EB" w:rsidRDefault="004261EB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2E0841" w14:textId="77777777" w:rsidR="004261EB" w:rsidRDefault="004261E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FF5A70" w14:textId="77777777" w:rsidR="004261EB" w:rsidRDefault="004261E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033ECF8" w14:textId="77777777" w:rsidR="004261EB" w:rsidRDefault="004261E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DCB19" w14:textId="77777777" w:rsidR="00DD5544" w:rsidRDefault="00DD5544">
      <w:r>
        <w:separator/>
      </w:r>
    </w:p>
  </w:footnote>
  <w:footnote w:type="continuationSeparator" w:id="0">
    <w:p w14:paraId="6D98F3D8" w14:textId="77777777" w:rsidR="00DD5544" w:rsidRDefault="00DD5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835B" w14:textId="77777777" w:rsidR="004261EB" w:rsidRDefault="004261EB">
    <w:pPr>
      <w:rPr>
        <w:sz w:val="24"/>
      </w:rPr>
    </w:pPr>
  </w:p>
  <w:p w14:paraId="032DFC26" w14:textId="77777777" w:rsidR="004261EB" w:rsidRDefault="004261EB">
    <w:pPr>
      <w:pBdr>
        <w:top w:val="single" w:sz="6" w:space="1" w:color="auto"/>
      </w:pBdr>
      <w:rPr>
        <w:sz w:val="24"/>
      </w:rPr>
    </w:pPr>
  </w:p>
  <w:p w14:paraId="162EF93A" w14:textId="06A9D6D5" w:rsidR="004261EB" w:rsidRDefault="004261E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  <w:r>
      <w:rPr>
        <w:rFonts w:ascii="Arial" w:hAnsi="Arial" w:hint="eastAsia"/>
        <w:b/>
        <w:sz w:val="36"/>
      </w:rPr>
      <w:t>软件测试课程第</w:t>
    </w:r>
    <w:r>
      <w:rPr>
        <w:rFonts w:ascii="Arial" w:hAnsi="Arial" w:hint="eastAsia"/>
        <w:b/>
        <w:sz w:val="36"/>
      </w:rPr>
      <w:t>1</w:t>
    </w:r>
    <w:r>
      <w:rPr>
        <w:rFonts w:ascii="Arial" w:hAnsi="Arial"/>
        <w:b/>
        <w:sz w:val="36"/>
      </w:rPr>
      <w:t>2</w:t>
    </w:r>
    <w:r>
      <w:rPr>
        <w:rFonts w:ascii="Arial" w:hAnsi="Arial" w:hint="eastAsia"/>
        <w:b/>
        <w:sz w:val="36"/>
      </w:rPr>
      <w:t>组</w:t>
    </w:r>
  </w:p>
  <w:p w14:paraId="231BDB20" w14:textId="77777777" w:rsidR="004261EB" w:rsidRDefault="004261EB">
    <w:pPr>
      <w:pBdr>
        <w:bottom w:val="single" w:sz="6" w:space="1" w:color="auto"/>
      </w:pBdr>
      <w:jc w:val="right"/>
      <w:rPr>
        <w:sz w:val="24"/>
      </w:rPr>
    </w:pPr>
  </w:p>
  <w:p w14:paraId="7EB215D1" w14:textId="77777777" w:rsidR="004261EB" w:rsidRDefault="004261E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261EB" w14:paraId="0CC08D12" w14:textId="77777777">
      <w:tc>
        <w:tcPr>
          <w:tcW w:w="6379" w:type="dxa"/>
        </w:tcPr>
        <w:p w14:paraId="3687A46B" w14:textId="65ACDB0D" w:rsidR="004261EB" w:rsidRPr="000B3C72" w:rsidRDefault="000B3C72">
          <w:r w:rsidRPr="000B3C72">
            <w:rPr>
              <w:rFonts w:hint="eastAsia"/>
            </w:rPr>
            <w:t>猫眼电影Web GUI测试</w:t>
          </w:r>
        </w:p>
      </w:tc>
      <w:tc>
        <w:tcPr>
          <w:tcW w:w="3179" w:type="dxa"/>
        </w:tcPr>
        <w:p w14:paraId="0CBB693A" w14:textId="1D7784C3" w:rsidR="004261EB" w:rsidRDefault="004261E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4261EB" w14:paraId="0ACC04DE" w14:textId="77777777">
      <w:tc>
        <w:tcPr>
          <w:tcW w:w="6379" w:type="dxa"/>
        </w:tcPr>
        <w:p w14:paraId="51F0AB74" w14:textId="77777777" w:rsidR="004261EB" w:rsidRDefault="004261E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8EE58A9" w14:textId="2E909FDA" w:rsidR="004261EB" w:rsidRDefault="004261E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0B3C72">
            <w:rPr>
              <w:rFonts w:ascii="Times New Roman"/>
              <w:noProof/>
            </w:rPr>
            <w:t>23</w:t>
          </w:r>
          <w:r>
            <w:rPr>
              <w:rFonts w:ascii="Times New Roman"/>
              <w:noProof/>
            </w:rPr>
            <w:t>/05/2019</w:t>
          </w:r>
        </w:p>
      </w:tc>
    </w:tr>
    <w:tr w:rsidR="004261EB" w14:paraId="648C6437" w14:textId="77777777">
      <w:tc>
        <w:tcPr>
          <w:tcW w:w="9558" w:type="dxa"/>
          <w:gridSpan w:val="2"/>
        </w:tcPr>
        <w:p w14:paraId="4FE37856" w14:textId="106224B8" w:rsidR="004261EB" w:rsidRPr="00FA1A9B" w:rsidRDefault="004261EB">
          <w:pPr>
            <w:rPr>
              <w:rFonts w:ascii="Times New Roman"/>
              <w:noProof/>
            </w:rPr>
          </w:pPr>
          <w:r>
            <w:rPr>
              <w:rFonts w:ascii="Times New Roman"/>
              <w:noProof/>
            </w:rPr>
            <w:t>V1.0</w:t>
          </w:r>
        </w:p>
      </w:tc>
    </w:tr>
  </w:tbl>
  <w:p w14:paraId="78ED7E2C" w14:textId="77777777" w:rsidR="004261EB" w:rsidRDefault="004261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030EF1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EE5978"/>
    <w:multiLevelType w:val="hybridMultilevel"/>
    <w:tmpl w:val="DE66AA0C"/>
    <w:lvl w:ilvl="0" w:tplc="4E6016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7673433"/>
    <w:multiLevelType w:val="hybridMultilevel"/>
    <w:tmpl w:val="1CF43468"/>
    <w:lvl w:ilvl="0" w:tplc="3098827A">
      <w:start w:val="1"/>
      <w:numFmt w:val="japaneseCounting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B2E0A55"/>
    <w:multiLevelType w:val="hybridMultilevel"/>
    <w:tmpl w:val="6D9A3DF8"/>
    <w:lvl w:ilvl="0" w:tplc="49D855FE">
      <w:start w:val="1"/>
      <w:numFmt w:val="upperLetter"/>
      <w:lvlText w:val="%1）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9" w15:restartNumberingAfterBreak="0">
    <w:nsid w:val="5B72617B"/>
    <w:multiLevelType w:val="hybridMultilevel"/>
    <w:tmpl w:val="8FBA66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2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 w15:restartNumberingAfterBreak="0">
    <w:nsid w:val="6FBD6AB3"/>
    <w:multiLevelType w:val="multilevel"/>
    <w:tmpl w:val="9306BE36"/>
    <w:lvl w:ilvl="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0" w:hanging="1800"/>
      </w:pPr>
      <w:rPr>
        <w:rFonts w:hint="default"/>
      </w:rPr>
    </w:lvl>
  </w:abstractNum>
  <w:abstractNum w:abstractNumId="14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5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14"/>
  </w:num>
  <w:num w:numId="7">
    <w:abstractNumId w:val="11"/>
  </w:num>
  <w:num w:numId="8">
    <w:abstractNumId w:val="3"/>
  </w:num>
  <w:num w:numId="9">
    <w:abstractNumId w:val="15"/>
  </w:num>
  <w:num w:numId="10">
    <w:abstractNumId w:val="7"/>
  </w:num>
  <w:num w:numId="11">
    <w:abstractNumId w:val="0"/>
  </w:num>
  <w:num w:numId="12">
    <w:abstractNumId w:val="6"/>
  </w:num>
  <w:num w:numId="13">
    <w:abstractNumId w:val="10"/>
  </w:num>
  <w:num w:numId="14">
    <w:abstractNumId w:val="12"/>
  </w:num>
  <w:num w:numId="15">
    <w:abstractNumId w:val="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3"/>
  </w:num>
  <w:num w:numId="22">
    <w:abstractNumId w:val="1"/>
  </w:num>
  <w:num w:numId="23">
    <w:abstractNumId w:val="2"/>
  </w:num>
  <w:num w:numId="2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9BD"/>
    <w:rsid w:val="00004B64"/>
    <w:rsid w:val="00006879"/>
    <w:rsid w:val="00017FED"/>
    <w:rsid w:val="00024C74"/>
    <w:rsid w:val="00030948"/>
    <w:rsid w:val="0003313B"/>
    <w:rsid w:val="00036EAA"/>
    <w:rsid w:val="000407BF"/>
    <w:rsid w:val="00050F85"/>
    <w:rsid w:val="000738D4"/>
    <w:rsid w:val="000850D5"/>
    <w:rsid w:val="00090C34"/>
    <w:rsid w:val="000915A4"/>
    <w:rsid w:val="000A05A9"/>
    <w:rsid w:val="000B3C72"/>
    <w:rsid w:val="000D3D3F"/>
    <w:rsid w:val="000F2A53"/>
    <w:rsid w:val="0010540E"/>
    <w:rsid w:val="00116EEC"/>
    <w:rsid w:val="0012366F"/>
    <w:rsid w:val="001C1C62"/>
    <w:rsid w:val="001E12C6"/>
    <w:rsid w:val="001F29B0"/>
    <w:rsid w:val="00210929"/>
    <w:rsid w:val="0022218F"/>
    <w:rsid w:val="002431F7"/>
    <w:rsid w:val="00266E6C"/>
    <w:rsid w:val="00283ABE"/>
    <w:rsid w:val="00293BFF"/>
    <w:rsid w:val="002A6B4C"/>
    <w:rsid w:val="002B4216"/>
    <w:rsid w:val="002C69E6"/>
    <w:rsid w:val="002F155A"/>
    <w:rsid w:val="003347AF"/>
    <w:rsid w:val="0033684B"/>
    <w:rsid w:val="00362806"/>
    <w:rsid w:val="00374FAD"/>
    <w:rsid w:val="003A53A9"/>
    <w:rsid w:val="003C4656"/>
    <w:rsid w:val="003D68A4"/>
    <w:rsid w:val="003E6881"/>
    <w:rsid w:val="004208F9"/>
    <w:rsid w:val="004261EB"/>
    <w:rsid w:val="00440F56"/>
    <w:rsid w:val="00453A27"/>
    <w:rsid w:val="00454934"/>
    <w:rsid w:val="0049010E"/>
    <w:rsid w:val="004D031F"/>
    <w:rsid w:val="0051308F"/>
    <w:rsid w:val="0051322F"/>
    <w:rsid w:val="00514F01"/>
    <w:rsid w:val="00524196"/>
    <w:rsid w:val="00551259"/>
    <w:rsid w:val="005939BD"/>
    <w:rsid w:val="00596CBD"/>
    <w:rsid w:val="005E3530"/>
    <w:rsid w:val="00635E4B"/>
    <w:rsid w:val="0066028A"/>
    <w:rsid w:val="00667D77"/>
    <w:rsid w:val="006703D7"/>
    <w:rsid w:val="00670933"/>
    <w:rsid w:val="006E6877"/>
    <w:rsid w:val="006F3A39"/>
    <w:rsid w:val="007219D9"/>
    <w:rsid w:val="007354B7"/>
    <w:rsid w:val="007633C4"/>
    <w:rsid w:val="007650BE"/>
    <w:rsid w:val="0077138E"/>
    <w:rsid w:val="00776043"/>
    <w:rsid w:val="007A48B4"/>
    <w:rsid w:val="007B26A1"/>
    <w:rsid w:val="007B2818"/>
    <w:rsid w:val="007F2556"/>
    <w:rsid w:val="007F49BA"/>
    <w:rsid w:val="008032A2"/>
    <w:rsid w:val="00827B5F"/>
    <w:rsid w:val="00837603"/>
    <w:rsid w:val="00855DE7"/>
    <w:rsid w:val="008767D8"/>
    <w:rsid w:val="0089246E"/>
    <w:rsid w:val="008A4621"/>
    <w:rsid w:val="008B092A"/>
    <w:rsid w:val="008D5493"/>
    <w:rsid w:val="008E6548"/>
    <w:rsid w:val="00970B7E"/>
    <w:rsid w:val="009C1FEC"/>
    <w:rsid w:val="009C491C"/>
    <w:rsid w:val="00A12842"/>
    <w:rsid w:val="00A135A9"/>
    <w:rsid w:val="00A4269D"/>
    <w:rsid w:val="00A85ACF"/>
    <w:rsid w:val="00AA059F"/>
    <w:rsid w:val="00AB36FF"/>
    <w:rsid w:val="00B25B48"/>
    <w:rsid w:val="00B3542A"/>
    <w:rsid w:val="00B9221B"/>
    <w:rsid w:val="00BA135D"/>
    <w:rsid w:val="00BC090A"/>
    <w:rsid w:val="00BC6721"/>
    <w:rsid w:val="00C00949"/>
    <w:rsid w:val="00C037DB"/>
    <w:rsid w:val="00C204AC"/>
    <w:rsid w:val="00C2315A"/>
    <w:rsid w:val="00C37D1C"/>
    <w:rsid w:val="00C46AE5"/>
    <w:rsid w:val="00C610DC"/>
    <w:rsid w:val="00C62A8D"/>
    <w:rsid w:val="00C80B1A"/>
    <w:rsid w:val="00CA207D"/>
    <w:rsid w:val="00CB1F2C"/>
    <w:rsid w:val="00CC6A88"/>
    <w:rsid w:val="00CD1DDA"/>
    <w:rsid w:val="00D2150F"/>
    <w:rsid w:val="00D370EF"/>
    <w:rsid w:val="00D4552D"/>
    <w:rsid w:val="00D76AE6"/>
    <w:rsid w:val="00D81E27"/>
    <w:rsid w:val="00D90EB8"/>
    <w:rsid w:val="00D94A4B"/>
    <w:rsid w:val="00DA71C1"/>
    <w:rsid w:val="00DC0577"/>
    <w:rsid w:val="00DC0713"/>
    <w:rsid w:val="00DD01CF"/>
    <w:rsid w:val="00DD5544"/>
    <w:rsid w:val="00E00D2C"/>
    <w:rsid w:val="00E06CF3"/>
    <w:rsid w:val="00E45538"/>
    <w:rsid w:val="00EB26BE"/>
    <w:rsid w:val="00EB3534"/>
    <w:rsid w:val="00EF32CA"/>
    <w:rsid w:val="00F06A2D"/>
    <w:rsid w:val="00F15750"/>
    <w:rsid w:val="00F46631"/>
    <w:rsid w:val="00F633D7"/>
    <w:rsid w:val="00F76C4C"/>
    <w:rsid w:val="00F83EA7"/>
    <w:rsid w:val="00F95353"/>
    <w:rsid w:val="00FA1A9B"/>
    <w:rsid w:val="00FE0DBE"/>
    <w:rsid w:val="00FF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052A3E"/>
  <w15:chartTrackingRefBased/>
  <w15:docId w15:val="{33A1D6B9-D4EB-41C8-A40F-BB6F448B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1">
    <w:name w:val="目录 1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1">
    <w:name w:val="目录 21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1">
    <w:name w:val="目录 31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qFormat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1">
    <w:name w:val="目录 41"/>
    <w:basedOn w:val="a"/>
    <w:next w:val="a"/>
    <w:autoRedefine/>
    <w:semiHidden/>
    <w:pPr>
      <w:ind w:left="600"/>
    </w:pPr>
  </w:style>
  <w:style w:type="paragraph" w:customStyle="1" w:styleId="51">
    <w:name w:val="目录 51"/>
    <w:basedOn w:val="a"/>
    <w:next w:val="a"/>
    <w:autoRedefine/>
    <w:semiHidden/>
    <w:pPr>
      <w:ind w:left="800"/>
    </w:pPr>
  </w:style>
  <w:style w:type="paragraph" w:customStyle="1" w:styleId="61">
    <w:name w:val="目录 61"/>
    <w:basedOn w:val="a"/>
    <w:next w:val="a"/>
    <w:autoRedefine/>
    <w:semiHidden/>
    <w:pPr>
      <w:ind w:left="1000"/>
    </w:pPr>
  </w:style>
  <w:style w:type="paragraph" w:customStyle="1" w:styleId="71">
    <w:name w:val="目录 71"/>
    <w:basedOn w:val="a"/>
    <w:next w:val="a"/>
    <w:autoRedefine/>
    <w:semiHidden/>
    <w:pPr>
      <w:ind w:left="1200"/>
    </w:pPr>
  </w:style>
  <w:style w:type="paragraph" w:customStyle="1" w:styleId="81">
    <w:name w:val="目录 81"/>
    <w:basedOn w:val="a"/>
    <w:next w:val="a"/>
    <w:autoRedefine/>
    <w:semiHidden/>
    <w:pPr>
      <w:ind w:left="1400"/>
    </w:pPr>
  </w:style>
  <w:style w:type="paragraph" w:customStyle="1" w:styleId="91">
    <w:name w:val="目录 91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qFormat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paragraph" w:customStyle="1" w:styleId="10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0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1">
    <w:name w:val="annotation reference"/>
    <w:semiHidden/>
    <w:rPr>
      <w:sz w:val="16"/>
    </w:rPr>
  </w:style>
  <w:style w:type="paragraph" w:styleId="af2">
    <w:name w:val="annotation text"/>
    <w:basedOn w:val="a"/>
    <w:semiHidden/>
    <w:pPr>
      <w:widowControl/>
      <w:spacing w:line="240" w:lineRule="auto"/>
    </w:pPr>
  </w:style>
  <w:style w:type="paragraph" w:styleId="af3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TOC1">
    <w:name w:val="toc 1"/>
    <w:basedOn w:val="a"/>
    <w:next w:val="a"/>
    <w:autoRedefine/>
    <w:uiPriority w:val="39"/>
    <w:rsid w:val="002431F7"/>
  </w:style>
  <w:style w:type="paragraph" w:styleId="TOC2">
    <w:name w:val="toc 2"/>
    <w:basedOn w:val="a"/>
    <w:next w:val="a"/>
    <w:autoRedefine/>
    <w:uiPriority w:val="39"/>
    <w:rsid w:val="002431F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2431F7"/>
    <w:pPr>
      <w:ind w:leftChars="400" w:left="840"/>
    </w:pPr>
  </w:style>
  <w:style w:type="table" w:styleId="af4">
    <w:name w:val="Table Grid"/>
    <w:basedOn w:val="a1"/>
    <w:rsid w:val="00F06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D94A4B"/>
    <w:rPr>
      <w:color w:val="808080"/>
    </w:rPr>
  </w:style>
  <w:style w:type="paragraph" w:styleId="af6">
    <w:name w:val="List Paragraph"/>
    <w:basedOn w:val="a"/>
    <w:uiPriority w:val="34"/>
    <w:qFormat/>
    <w:rsid w:val="007B26A1"/>
    <w:pPr>
      <w:ind w:left="720"/>
      <w:contextualSpacing/>
    </w:pPr>
  </w:style>
  <w:style w:type="paragraph" w:styleId="af7">
    <w:name w:val="Balloon Text"/>
    <w:basedOn w:val="a"/>
    <w:link w:val="af8"/>
    <w:uiPriority w:val="99"/>
    <w:semiHidden/>
    <w:unhideWhenUsed/>
    <w:rsid w:val="0003313B"/>
    <w:pPr>
      <w:spacing w:line="240" w:lineRule="auto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03313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正文文本 字符"/>
    <w:basedOn w:val="a0"/>
    <w:link w:val="a9"/>
    <w:rsid w:val="0003313B"/>
    <w:rPr>
      <w:rFonts w:ascii="宋体"/>
    </w:rPr>
  </w:style>
  <w:style w:type="table" w:styleId="1-1">
    <w:name w:val="Grid Table 1 Light Accent 1"/>
    <w:basedOn w:val="a1"/>
    <w:uiPriority w:val="46"/>
    <w:rsid w:val="007650BE"/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l-smi">
    <w:name w:val="pl-smi"/>
    <w:basedOn w:val="a0"/>
    <w:rsid w:val="000407BF"/>
  </w:style>
  <w:style w:type="character" w:customStyle="1" w:styleId="pl-k">
    <w:name w:val="pl-k"/>
    <w:basedOn w:val="a0"/>
    <w:rsid w:val="000407BF"/>
  </w:style>
  <w:style w:type="character" w:customStyle="1" w:styleId="pl-c1">
    <w:name w:val="pl-c1"/>
    <w:basedOn w:val="a0"/>
    <w:rsid w:val="000407BF"/>
  </w:style>
  <w:style w:type="character" w:customStyle="1" w:styleId="pl-s">
    <w:name w:val="pl-s"/>
    <w:basedOn w:val="a0"/>
    <w:rsid w:val="000915A4"/>
  </w:style>
  <w:style w:type="character" w:customStyle="1" w:styleId="pl-pds">
    <w:name w:val="pl-pds"/>
    <w:basedOn w:val="a0"/>
    <w:rsid w:val="00091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oyan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TUDY\&#22823;&#19977;&#19979;\ST\lab\lab1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228</TotalTime>
  <Pages>7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测试计划</vt:lpstr>
    </vt:vector>
  </TitlesOfParts>
  <Company>SJTU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DaysMatter</dc:subject>
  <dc:creator>Hao Li</dc:creator>
  <cp:keywords/>
  <cp:lastModifiedBy> </cp:lastModifiedBy>
  <cp:revision>48</cp:revision>
  <cp:lastPrinted>1999-10-18T09:22:00Z</cp:lastPrinted>
  <dcterms:created xsi:type="dcterms:W3CDTF">2019-05-12T14:12:00Z</dcterms:created>
  <dcterms:modified xsi:type="dcterms:W3CDTF">2019-05-26T12:38:00Z</dcterms:modified>
</cp:coreProperties>
</file>